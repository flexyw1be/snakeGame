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6B78" w:rsidRPr="006D477D" w:rsidRDefault="007D21B6">
      <w:pPr>
        <w:pStyle w:val="a0"/>
        <w:spacing w:before="240" w:after="0" w:line="288" w:lineRule="auto"/>
        <w:jc w:val="center"/>
        <w:rPr>
          <w:rFonts w:ascii="Times New Roman" w:hAnsi="Times New Roman" w:cs="Times New Roman"/>
          <w:b/>
          <w:color w:val="000000"/>
        </w:rPr>
      </w:pPr>
      <w:bookmarkStart w:id="0" w:name="docs-internal-guid-50580587-7fff-c842-4e"/>
      <w:bookmarkEnd w:id="0"/>
      <w:r w:rsidRPr="006D477D">
        <w:rPr>
          <w:rFonts w:ascii="Times New Roman" w:hAnsi="Times New Roman" w:cs="Times New Roman"/>
          <w:b/>
          <w:color w:val="000000"/>
        </w:rPr>
        <w:t>Министерство науки и высшего образования Российской Федерации</w:t>
      </w:r>
    </w:p>
    <w:p w:rsidR="009E6B78" w:rsidRPr="006D477D" w:rsidRDefault="007D21B6">
      <w:pPr>
        <w:pStyle w:val="a0"/>
        <w:spacing w:before="240" w:after="0" w:line="288" w:lineRule="auto"/>
        <w:jc w:val="center"/>
        <w:rPr>
          <w:rFonts w:ascii="Times New Roman" w:hAnsi="Times New Roman" w:cs="Times New Roman"/>
        </w:rPr>
      </w:pPr>
      <w:r w:rsidRPr="006D477D">
        <w:rPr>
          <w:rFonts w:ascii="Times New Roman" w:hAnsi="Times New Roman" w:cs="Times New Roman"/>
          <w:color w:val="000000"/>
        </w:rPr>
        <w:t>федеральное государственное автономное образовательное учреждение</w:t>
      </w:r>
      <w:r w:rsidRPr="006D477D">
        <w:rPr>
          <w:rFonts w:ascii="Times New Roman" w:hAnsi="Times New Roman" w:cs="Times New Roman"/>
          <w:color w:val="000000"/>
        </w:rPr>
        <w:br/>
        <w:t>высшего образования</w:t>
      </w:r>
    </w:p>
    <w:p w:rsidR="009E6B78" w:rsidRPr="006D477D" w:rsidRDefault="007D21B6">
      <w:pPr>
        <w:pStyle w:val="a0"/>
        <w:pBdr>
          <w:bottom w:val="single" w:sz="9" w:space="1" w:color="000000"/>
        </w:pBdr>
        <w:spacing w:before="240" w:after="0" w:line="288" w:lineRule="auto"/>
        <w:jc w:val="center"/>
        <w:rPr>
          <w:rFonts w:ascii="Times New Roman" w:hAnsi="Times New Roman" w:cs="Times New Roman"/>
          <w:color w:val="000000"/>
        </w:rPr>
      </w:pPr>
      <w:r w:rsidRPr="006D477D">
        <w:rPr>
          <w:rFonts w:ascii="Times New Roman" w:hAnsi="Times New Roman" w:cs="Times New Roman"/>
          <w:color w:val="000000"/>
        </w:rPr>
        <w:t>«Национальный исследовательский Томский политехнический университет»</w:t>
      </w:r>
    </w:p>
    <w:p w:rsidR="009E6B78" w:rsidRPr="006D477D" w:rsidRDefault="009E6B78">
      <w:pPr>
        <w:pStyle w:val="a0"/>
        <w:rPr>
          <w:rFonts w:ascii="Times New Roman" w:hAnsi="Times New Roman" w:cs="Times New Roman"/>
        </w:rPr>
      </w:pPr>
    </w:p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3226"/>
        <w:gridCol w:w="6521"/>
      </w:tblGrid>
      <w:tr w:rsidR="009E6B78" w:rsidRPr="006D477D">
        <w:tc>
          <w:tcPr>
            <w:tcW w:w="3226" w:type="dxa"/>
          </w:tcPr>
          <w:p w:rsidR="009E6B78" w:rsidRPr="006D477D" w:rsidRDefault="007D21B6">
            <w:pPr>
              <w:rPr>
                <w:rFonts w:ascii="Times New Roman" w:hAnsi="Times New Roman" w:cs="Times New Roman"/>
              </w:rPr>
            </w:pPr>
            <w:r w:rsidRPr="006D477D">
              <w:rPr>
                <w:rFonts w:ascii="Times New Roman" w:hAnsi="Times New Roman" w:cs="Times New Roman"/>
                <w:kern w:val="0"/>
                <w:lang w:eastAsia="ru-RU" w:bidi="ar-SA"/>
              </w:rPr>
              <w:t xml:space="preserve">Школа </w:t>
            </w:r>
          </w:p>
        </w:tc>
        <w:tc>
          <w:tcPr>
            <w:tcW w:w="6521" w:type="dxa"/>
            <w:vAlign w:val="center"/>
          </w:tcPr>
          <w:p w:rsidR="009E6B78" w:rsidRPr="006D477D" w:rsidRDefault="007D21B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6D477D">
              <w:rPr>
                <w:rFonts w:ascii="Times New Roman" w:hAnsi="Times New Roman" w:cs="Times New Roman"/>
                <w:kern w:val="0"/>
                <w:lang w:eastAsia="ru-RU" w:bidi="ar-SA"/>
              </w:rPr>
              <w:t>Инженерная школа информационных технологий и робототехники</w:t>
            </w:r>
          </w:p>
        </w:tc>
      </w:tr>
      <w:tr w:rsidR="009E6B78" w:rsidRPr="006D477D">
        <w:tc>
          <w:tcPr>
            <w:tcW w:w="3226" w:type="dxa"/>
          </w:tcPr>
          <w:p w:rsidR="009E6B78" w:rsidRPr="006D477D" w:rsidRDefault="007D21B6">
            <w:pPr>
              <w:rPr>
                <w:rFonts w:ascii="Times New Roman" w:hAnsi="Times New Roman" w:cs="Times New Roman"/>
              </w:rPr>
            </w:pPr>
            <w:r w:rsidRPr="006D477D">
              <w:rPr>
                <w:rFonts w:ascii="Times New Roman" w:hAnsi="Times New Roman" w:cs="Times New Roman"/>
                <w:kern w:val="0"/>
                <w:lang w:eastAsia="ru-RU" w:bidi="ar-SA"/>
              </w:rPr>
              <w:t>Обеспечивающее подразделение</w:t>
            </w:r>
          </w:p>
        </w:tc>
        <w:tc>
          <w:tcPr>
            <w:tcW w:w="6521" w:type="dxa"/>
            <w:vAlign w:val="center"/>
          </w:tcPr>
          <w:p w:rsidR="009E6B78" w:rsidRPr="006D477D" w:rsidRDefault="007D21B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6D477D">
              <w:rPr>
                <w:rFonts w:ascii="Times New Roman" w:hAnsi="Times New Roman" w:cs="Times New Roman"/>
                <w:kern w:val="0"/>
                <w:lang w:eastAsia="ru-RU" w:bidi="ar-SA"/>
              </w:rPr>
              <w:t>Отделение информационных технологий</w:t>
            </w:r>
          </w:p>
        </w:tc>
      </w:tr>
      <w:tr w:rsidR="009E6B78" w:rsidRPr="006D477D">
        <w:tc>
          <w:tcPr>
            <w:tcW w:w="3226" w:type="dxa"/>
          </w:tcPr>
          <w:p w:rsidR="009E6B78" w:rsidRPr="006D477D" w:rsidRDefault="007D21B6">
            <w:pPr>
              <w:rPr>
                <w:rFonts w:ascii="Times New Roman" w:hAnsi="Times New Roman" w:cs="Times New Roman"/>
              </w:rPr>
            </w:pPr>
            <w:r w:rsidRPr="006D477D">
              <w:rPr>
                <w:rFonts w:ascii="Times New Roman" w:hAnsi="Times New Roman" w:cs="Times New Roman"/>
                <w:kern w:val="0"/>
                <w:lang w:eastAsia="ru-RU" w:bidi="ar-SA"/>
              </w:rPr>
              <w:t>Направление подготовки / специальность</w:t>
            </w:r>
          </w:p>
        </w:tc>
        <w:tc>
          <w:tcPr>
            <w:tcW w:w="6521" w:type="dxa"/>
            <w:vAlign w:val="center"/>
          </w:tcPr>
          <w:p w:rsidR="009E6B78" w:rsidRPr="006D477D" w:rsidRDefault="007D21B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6D477D">
              <w:rPr>
                <w:rFonts w:ascii="Times New Roman" w:hAnsi="Times New Roman" w:cs="Times New Roman"/>
                <w:kern w:val="0"/>
                <w:lang w:eastAsia="ru-RU" w:bidi="ar-SA"/>
              </w:rPr>
              <w:t>09.03.02 Информационные системы и технологии</w:t>
            </w:r>
          </w:p>
        </w:tc>
      </w:tr>
      <w:tr w:rsidR="009E6B78" w:rsidRPr="006D477D">
        <w:tc>
          <w:tcPr>
            <w:tcW w:w="3226" w:type="dxa"/>
          </w:tcPr>
          <w:p w:rsidR="009E6B78" w:rsidRPr="006D477D" w:rsidRDefault="007D21B6">
            <w:pPr>
              <w:rPr>
                <w:rFonts w:ascii="Times New Roman" w:hAnsi="Times New Roman" w:cs="Times New Roman"/>
              </w:rPr>
            </w:pPr>
            <w:r w:rsidRPr="006D477D">
              <w:rPr>
                <w:rFonts w:ascii="Times New Roman" w:hAnsi="Times New Roman" w:cs="Times New Roman"/>
                <w:kern w:val="0"/>
                <w:lang w:eastAsia="ru-RU" w:bidi="ar-SA"/>
              </w:rPr>
              <w:t>Образовательная программа (направленность (профиль))</w:t>
            </w:r>
          </w:p>
        </w:tc>
        <w:tc>
          <w:tcPr>
            <w:tcW w:w="6521" w:type="dxa"/>
            <w:vAlign w:val="center"/>
          </w:tcPr>
          <w:p w:rsidR="009E6B78" w:rsidRPr="006D477D" w:rsidRDefault="007D21B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6D477D">
              <w:rPr>
                <w:rFonts w:ascii="Times New Roman" w:hAnsi="Times New Roman" w:cs="Times New Roman"/>
                <w:kern w:val="0"/>
                <w:lang w:eastAsia="ru-RU" w:bidi="ar-SA"/>
              </w:rPr>
              <w:t>Искусственный интеллект и машинное обучение</w:t>
            </w:r>
          </w:p>
        </w:tc>
      </w:tr>
    </w:tbl>
    <w:p w:rsidR="009E6B78" w:rsidRPr="006D477D" w:rsidRDefault="009E6B78">
      <w:pPr>
        <w:jc w:val="center"/>
        <w:rPr>
          <w:rFonts w:ascii="Times New Roman" w:hAnsi="Times New Roman" w:cs="Times New Roman"/>
        </w:rPr>
      </w:pPr>
    </w:p>
    <w:p w:rsidR="009E6B78" w:rsidRPr="006D477D" w:rsidRDefault="007D21B6">
      <w:pPr>
        <w:spacing w:after="120"/>
        <w:jc w:val="center"/>
        <w:rPr>
          <w:rFonts w:ascii="Times New Roman" w:hAnsi="Times New Roman" w:cs="Times New Roman"/>
          <w:b/>
        </w:rPr>
      </w:pPr>
      <w:r w:rsidRPr="006D477D">
        <w:rPr>
          <w:rFonts w:ascii="Times New Roman" w:hAnsi="Times New Roman" w:cs="Times New Roman"/>
          <w:b/>
        </w:rPr>
        <w:t xml:space="preserve">ОТЧЕТ О ПРАКТИКЕ </w:t>
      </w:r>
    </w:p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3226"/>
        <w:gridCol w:w="6521"/>
      </w:tblGrid>
      <w:tr w:rsidR="009E6B78" w:rsidRPr="006D477D">
        <w:trPr>
          <w:trHeight w:val="441"/>
        </w:trPr>
        <w:tc>
          <w:tcPr>
            <w:tcW w:w="3226" w:type="dxa"/>
          </w:tcPr>
          <w:p w:rsidR="009E6B78" w:rsidRPr="006D477D" w:rsidRDefault="007D21B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6D477D">
              <w:rPr>
                <w:rFonts w:ascii="Times New Roman" w:hAnsi="Times New Roman" w:cs="Times New Roman"/>
                <w:kern w:val="0"/>
                <w:lang w:eastAsia="ru-RU" w:bidi="ar-SA"/>
              </w:rPr>
              <w:t>Вид практики</w:t>
            </w:r>
          </w:p>
        </w:tc>
        <w:tc>
          <w:tcPr>
            <w:tcW w:w="6521" w:type="dxa"/>
            <w:vAlign w:val="center"/>
          </w:tcPr>
          <w:p w:rsidR="009E6B78" w:rsidRPr="006D477D" w:rsidRDefault="007D21B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6D477D">
              <w:rPr>
                <w:rFonts w:ascii="Times New Roman" w:hAnsi="Times New Roman" w:cs="Times New Roman"/>
                <w:kern w:val="0"/>
                <w:lang w:eastAsia="ru-RU" w:bidi="ar-SA"/>
              </w:rPr>
              <w:t>Учебная практика</w:t>
            </w:r>
          </w:p>
        </w:tc>
      </w:tr>
      <w:tr w:rsidR="009E6B78" w:rsidRPr="006D477D">
        <w:tc>
          <w:tcPr>
            <w:tcW w:w="3226" w:type="dxa"/>
          </w:tcPr>
          <w:p w:rsidR="009E6B78" w:rsidRPr="006D477D" w:rsidRDefault="007D21B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6D477D">
              <w:rPr>
                <w:rFonts w:ascii="Times New Roman" w:hAnsi="Times New Roman" w:cs="Times New Roman"/>
                <w:kern w:val="0"/>
                <w:lang w:eastAsia="ru-RU" w:bidi="ar-SA"/>
              </w:rPr>
              <w:t>Тип практики</w:t>
            </w:r>
          </w:p>
        </w:tc>
        <w:tc>
          <w:tcPr>
            <w:tcW w:w="6521" w:type="dxa"/>
            <w:vAlign w:val="center"/>
          </w:tcPr>
          <w:p w:rsidR="009E6B78" w:rsidRPr="006D477D" w:rsidRDefault="007D21B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6D477D">
              <w:rPr>
                <w:rFonts w:ascii="Times New Roman" w:hAnsi="Times New Roman" w:cs="Times New Roman"/>
                <w:kern w:val="0"/>
                <w:lang w:eastAsia="ru-RU" w:bidi="ar-SA"/>
              </w:rPr>
              <w:t>Учебная практика по развитию цифровых компетенций</w:t>
            </w:r>
          </w:p>
        </w:tc>
      </w:tr>
      <w:tr w:rsidR="009E6B78" w:rsidRPr="006D477D">
        <w:trPr>
          <w:trHeight w:val="371"/>
        </w:trPr>
        <w:tc>
          <w:tcPr>
            <w:tcW w:w="3226" w:type="dxa"/>
          </w:tcPr>
          <w:p w:rsidR="009E6B78" w:rsidRPr="006D477D" w:rsidRDefault="007D21B6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6D477D">
              <w:rPr>
                <w:rFonts w:ascii="Times New Roman" w:hAnsi="Times New Roman" w:cs="Times New Roman"/>
                <w:kern w:val="0"/>
                <w:lang w:eastAsia="ru-RU" w:bidi="ar-SA"/>
              </w:rPr>
              <w:t>Место практики</w:t>
            </w:r>
          </w:p>
        </w:tc>
        <w:tc>
          <w:tcPr>
            <w:tcW w:w="6521" w:type="dxa"/>
            <w:vAlign w:val="center"/>
          </w:tcPr>
          <w:p w:rsidR="009E6B78" w:rsidRPr="006D477D" w:rsidRDefault="007D21B6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6D477D">
              <w:rPr>
                <w:rFonts w:ascii="Times New Roman" w:hAnsi="Times New Roman" w:cs="Times New Roman"/>
                <w:kern w:val="0"/>
                <w:lang w:eastAsia="ru-RU" w:bidi="ar-SA"/>
              </w:rPr>
              <w:t>Отделение информационных технологий</w:t>
            </w:r>
          </w:p>
        </w:tc>
      </w:tr>
    </w:tbl>
    <w:p w:rsidR="009E6B78" w:rsidRPr="006D477D" w:rsidRDefault="009E6B78">
      <w:pPr>
        <w:rPr>
          <w:rFonts w:ascii="Times New Roman" w:hAnsi="Times New Roman" w:cs="Times New Roman"/>
        </w:rPr>
      </w:pPr>
    </w:p>
    <w:p w:rsidR="009E6B78" w:rsidRPr="006D477D" w:rsidRDefault="009E6B78">
      <w:pPr>
        <w:rPr>
          <w:rFonts w:ascii="Times New Roman" w:hAnsi="Times New Roman" w:cs="Times New Roman"/>
        </w:rPr>
      </w:pPr>
    </w:p>
    <w:tbl>
      <w:tblPr>
        <w:tblW w:w="9731" w:type="dxa"/>
        <w:tblInd w:w="16" w:type="dxa"/>
        <w:tblLayout w:type="fixed"/>
        <w:tblLook w:val="04A0" w:firstRow="1" w:lastRow="0" w:firstColumn="1" w:lastColumn="0" w:noHBand="0" w:noVBand="1"/>
      </w:tblPr>
      <w:tblGrid>
        <w:gridCol w:w="3210"/>
        <w:gridCol w:w="6521"/>
      </w:tblGrid>
      <w:tr w:rsidR="009E6B78" w:rsidRPr="006D477D">
        <w:tc>
          <w:tcPr>
            <w:tcW w:w="3210" w:type="dxa"/>
            <w:shd w:val="clear" w:color="auto" w:fill="FFFFFF"/>
          </w:tcPr>
          <w:p w:rsidR="009E6B78" w:rsidRPr="006D477D" w:rsidRDefault="007D21B6">
            <w:pPr>
              <w:rPr>
                <w:rFonts w:ascii="Times New Roman" w:hAnsi="Times New Roman" w:cs="Times New Roman"/>
              </w:rPr>
            </w:pPr>
            <w:r w:rsidRPr="006D477D">
              <w:rPr>
                <w:rFonts w:ascii="Times New Roman" w:hAnsi="Times New Roman" w:cs="Times New Roman"/>
                <w:kern w:val="0"/>
                <w:lang w:eastAsia="ru-RU" w:bidi="ar-SA"/>
              </w:rPr>
              <w:t>Выполнил обучающ</w:t>
            </w:r>
            <w:r w:rsidR="005F2F5E" w:rsidRPr="006D477D">
              <w:rPr>
                <w:rFonts w:ascii="Times New Roman" w:hAnsi="Times New Roman" w:cs="Times New Roman"/>
                <w:kern w:val="0"/>
                <w:lang w:eastAsia="ru-RU" w:bidi="ar-SA"/>
              </w:rPr>
              <w:t>ийся</w:t>
            </w:r>
          </w:p>
        </w:tc>
        <w:tc>
          <w:tcPr>
            <w:tcW w:w="6521" w:type="dxa"/>
            <w:shd w:val="clear" w:color="auto" w:fill="FFFFFF"/>
            <w:vAlign w:val="center"/>
          </w:tcPr>
          <w:p w:rsidR="009E6B78" w:rsidRPr="006D477D" w:rsidRDefault="005F2F5E">
            <w:pPr>
              <w:ind w:right="-285"/>
              <w:contextualSpacing/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6D477D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Михайлов Глеб Алексеевич</w:t>
            </w:r>
          </w:p>
          <w:p w:rsidR="00A75296" w:rsidRPr="006D477D" w:rsidRDefault="00A75296">
            <w:pPr>
              <w:ind w:right="-285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6B78" w:rsidRPr="006D477D">
        <w:tc>
          <w:tcPr>
            <w:tcW w:w="3210" w:type="dxa"/>
          </w:tcPr>
          <w:p w:rsidR="009E6B78" w:rsidRPr="006D477D" w:rsidRDefault="007D21B6">
            <w:pPr>
              <w:rPr>
                <w:rFonts w:ascii="Times New Roman" w:hAnsi="Times New Roman" w:cs="Times New Roman"/>
              </w:rPr>
            </w:pPr>
            <w:r w:rsidRPr="006D477D">
              <w:rPr>
                <w:rFonts w:ascii="Times New Roman" w:hAnsi="Times New Roman" w:cs="Times New Roman"/>
                <w:kern w:val="0"/>
                <w:lang w:eastAsia="ru-RU" w:bidi="ar-SA"/>
              </w:rPr>
              <w:t>Группа</w:t>
            </w:r>
          </w:p>
        </w:tc>
        <w:tc>
          <w:tcPr>
            <w:tcW w:w="6521" w:type="dxa"/>
            <w:vAlign w:val="center"/>
          </w:tcPr>
          <w:p w:rsidR="009E6B78" w:rsidRPr="006D477D" w:rsidRDefault="00A75296">
            <w:pPr>
              <w:contextualSpacing/>
              <w:rPr>
                <w:rFonts w:ascii="Times New Roman" w:hAnsi="Times New Roman" w:cs="Times New Roman"/>
              </w:rPr>
            </w:pPr>
            <w:r w:rsidRPr="006D477D">
              <w:rPr>
                <w:rFonts w:ascii="Times New Roman" w:hAnsi="Times New Roman" w:cs="Times New Roman"/>
              </w:rPr>
              <w:t>8И32</w:t>
            </w:r>
          </w:p>
        </w:tc>
      </w:tr>
    </w:tbl>
    <w:p w:rsidR="009E6B78" w:rsidRPr="006D477D" w:rsidRDefault="009E6B78">
      <w:pPr>
        <w:tabs>
          <w:tab w:val="right" w:pos="8789"/>
        </w:tabs>
        <w:contextualSpacing/>
        <w:jc w:val="both"/>
        <w:rPr>
          <w:rFonts w:ascii="Times New Roman" w:hAnsi="Times New Roman" w:cs="Times New Roman"/>
        </w:rPr>
      </w:pPr>
    </w:p>
    <w:p w:rsidR="009E6B78" w:rsidRPr="006D477D" w:rsidRDefault="007D21B6">
      <w:pPr>
        <w:tabs>
          <w:tab w:val="right" w:pos="8789"/>
        </w:tabs>
        <w:contextualSpacing/>
        <w:jc w:val="both"/>
        <w:rPr>
          <w:rFonts w:ascii="Times New Roman" w:hAnsi="Times New Roman" w:cs="Times New Roman"/>
        </w:rPr>
      </w:pPr>
      <w:r w:rsidRPr="006D477D">
        <w:rPr>
          <w:rFonts w:ascii="Times New Roman" w:hAnsi="Times New Roman" w:cs="Times New Roman"/>
        </w:rPr>
        <w:tab/>
        <w:t>_____________________</w:t>
      </w:r>
    </w:p>
    <w:p w:rsidR="009E6B78" w:rsidRPr="006D477D" w:rsidRDefault="007D21B6">
      <w:pPr>
        <w:tabs>
          <w:tab w:val="center" w:pos="4253"/>
          <w:tab w:val="center" w:pos="7655"/>
        </w:tabs>
        <w:contextualSpacing/>
        <w:jc w:val="both"/>
        <w:rPr>
          <w:rFonts w:ascii="Times New Roman" w:hAnsi="Times New Roman" w:cs="Times New Roman"/>
          <w:vertAlign w:val="superscript"/>
        </w:rPr>
      </w:pPr>
      <w:r w:rsidRPr="006D477D">
        <w:rPr>
          <w:rFonts w:ascii="Times New Roman" w:hAnsi="Times New Roman" w:cs="Times New Roman"/>
        </w:rPr>
        <w:tab/>
      </w:r>
      <w:r w:rsidRPr="006D477D">
        <w:rPr>
          <w:rFonts w:ascii="Times New Roman" w:hAnsi="Times New Roman" w:cs="Times New Roman"/>
          <w:vertAlign w:val="superscript"/>
        </w:rPr>
        <w:tab/>
        <w:t>(подпись обучающегося)</w:t>
      </w:r>
    </w:p>
    <w:p w:rsidR="009E6B78" w:rsidRPr="006D477D" w:rsidRDefault="009E6B78">
      <w:pPr>
        <w:tabs>
          <w:tab w:val="right" w:pos="8789"/>
        </w:tabs>
        <w:contextualSpacing/>
        <w:jc w:val="both"/>
        <w:rPr>
          <w:rFonts w:ascii="Times New Roman" w:hAnsi="Times New Roman" w:cs="Times New Roman"/>
          <w:i/>
          <w:color w:val="7030A0"/>
        </w:rPr>
      </w:pPr>
    </w:p>
    <w:p w:rsidR="009E6B78" w:rsidRPr="006D477D" w:rsidRDefault="009E6B78">
      <w:pPr>
        <w:tabs>
          <w:tab w:val="right" w:pos="8789"/>
        </w:tabs>
        <w:contextualSpacing/>
        <w:jc w:val="both"/>
        <w:rPr>
          <w:rFonts w:ascii="Times New Roman" w:hAnsi="Times New Roman" w:cs="Times New Roman"/>
        </w:rPr>
      </w:pPr>
    </w:p>
    <w:p w:rsidR="009E6B78" w:rsidRPr="006D477D" w:rsidRDefault="007D21B6">
      <w:pPr>
        <w:contextualSpacing/>
        <w:jc w:val="both"/>
        <w:rPr>
          <w:rFonts w:ascii="Times New Roman" w:hAnsi="Times New Roman" w:cs="Times New Roman"/>
        </w:rPr>
      </w:pPr>
      <w:r w:rsidRPr="006D477D">
        <w:rPr>
          <w:rFonts w:ascii="Times New Roman" w:hAnsi="Times New Roman" w:cs="Times New Roman"/>
        </w:rPr>
        <w:t>Руководитель практики</w:t>
      </w:r>
      <w:r w:rsidRPr="006D477D">
        <w:rPr>
          <w:rFonts w:ascii="Times New Roman" w:hAnsi="Times New Roman" w:cs="Times New Roman"/>
          <w:b/>
        </w:rPr>
        <w:t xml:space="preserve"> </w:t>
      </w:r>
      <w:r w:rsidRPr="006D477D">
        <w:rPr>
          <w:rFonts w:ascii="Times New Roman" w:hAnsi="Times New Roman" w:cs="Times New Roman"/>
        </w:rPr>
        <w:t>ТПУ:</w:t>
      </w:r>
    </w:p>
    <w:p w:rsidR="009E6B78" w:rsidRPr="006D477D" w:rsidRDefault="007D21B6">
      <w:pPr>
        <w:tabs>
          <w:tab w:val="right" w:pos="8789"/>
        </w:tabs>
        <w:contextualSpacing/>
        <w:jc w:val="both"/>
        <w:rPr>
          <w:rFonts w:ascii="Times New Roman" w:hAnsi="Times New Roman" w:cs="Times New Roman"/>
        </w:rPr>
      </w:pPr>
      <w:r w:rsidRPr="006D477D">
        <w:rPr>
          <w:rFonts w:ascii="Times New Roman" w:hAnsi="Times New Roman" w:cs="Times New Roman"/>
        </w:rPr>
        <w:t>_________________________________</w:t>
      </w:r>
      <w:r w:rsidRPr="006D477D">
        <w:rPr>
          <w:rFonts w:ascii="Times New Roman" w:hAnsi="Times New Roman" w:cs="Times New Roman"/>
        </w:rPr>
        <w:tab/>
        <w:t>_____________________</w:t>
      </w:r>
    </w:p>
    <w:p w:rsidR="009E6B78" w:rsidRPr="006D477D" w:rsidRDefault="007D21B6">
      <w:pPr>
        <w:tabs>
          <w:tab w:val="center" w:pos="1843"/>
          <w:tab w:val="center" w:pos="7513"/>
        </w:tabs>
        <w:contextualSpacing/>
        <w:jc w:val="both"/>
        <w:rPr>
          <w:rFonts w:ascii="Times New Roman" w:hAnsi="Times New Roman" w:cs="Times New Roman"/>
          <w:vertAlign w:val="superscript"/>
        </w:rPr>
      </w:pPr>
      <w:r w:rsidRPr="006D477D">
        <w:rPr>
          <w:rFonts w:ascii="Times New Roman" w:hAnsi="Times New Roman" w:cs="Times New Roman"/>
          <w:vertAlign w:val="superscript"/>
        </w:rPr>
        <w:tab/>
        <w:t>(степень, звание, должность)</w:t>
      </w:r>
      <w:r w:rsidRPr="006D477D">
        <w:rPr>
          <w:rFonts w:ascii="Times New Roman" w:hAnsi="Times New Roman" w:cs="Times New Roman"/>
          <w:vertAlign w:val="superscript"/>
        </w:rPr>
        <w:tab/>
        <w:t>(Ф. И. О.)</w:t>
      </w:r>
    </w:p>
    <w:p w:rsidR="009E6B78" w:rsidRPr="006D477D" w:rsidRDefault="009E6B78">
      <w:pPr>
        <w:ind w:left="4962" w:hanging="425"/>
        <w:jc w:val="both"/>
        <w:rPr>
          <w:rFonts w:ascii="Times New Roman" w:hAnsi="Times New Roman" w:cs="Times New Roman"/>
        </w:rPr>
      </w:pPr>
    </w:p>
    <w:p w:rsidR="009E6B78" w:rsidRPr="006D477D" w:rsidRDefault="007D21B6">
      <w:pPr>
        <w:ind w:left="4962" w:hanging="425"/>
        <w:jc w:val="both"/>
        <w:rPr>
          <w:rFonts w:ascii="Times New Roman" w:hAnsi="Times New Roman" w:cs="Times New Roman"/>
        </w:rPr>
      </w:pPr>
      <w:r w:rsidRPr="006D477D">
        <w:rPr>
          <w:rFonts w:ascii="Times New Roman" w:hAnsi="Times New Roman" w:cs="Times New Roman"/>
        </w:rPr>
        <w:t>Дата проверки</w:t>
      </w:r>
      <w:r w:rsidRPr="006D477D">
        <w:rPr>
          <w:rFonts w:ascii="Times New Roman" w:hAnsi="Times New Roman" w:cs="Times New Roman"/>
        </w:rPr>
        <w:tab/>
        <w:t>_____</w:t>
      </w:r>
      <w:r w:rsidRPr="006D477D">
        <w:rPr>
          <w:rFonts w:ascii="Times New Roman" w:hAnsi="Times New Roman" w:cs="Times New Roman"/>
        </w:rPr>
        <w:tab/>
        <w:t>__________ 20__г.</w:t>
      </w:r>
    </w:p>
    <w:p w:rsidR="009E6B78" w:rsidRPr="006D477D" w:rsidRDefault="009E6B78">
      <w:pPr>
        <w:tabs>
          <w:tab w:val="right" w:pos="8789"/>
        </w:tabs>
        <w:contextualSpacing/>
        <w:jc w:val="both"/>
        <w:rPr>
          <w:rFonts w:ascii="Times New Roman" w:hAnsi="Times New Roman" w:cs="Times New Roman"/>
        </w:rPr>
      </w:pPr>
    </w:p>
    <w:p w:rsidR="009E6B78" w:rsidRPr="006D477D" w:rsidRDefault="007D21B6">
      <w:pPr>
        <w:tabs>
          <w:tab w:val="right" w:pos="8505"/>
          <w:tab w:val="right" w:pos="8789"/>
        </w:tabs>
        <w:contextualSpacing/>
        <w:jc w:val="right"/>
        <w:rPr>
          <w:rFonts w:ascii="Times New Roman" w:hAnsi="Times New Roman" w:cs="Times New Roman"/>
        </w:rPr>
      </w:pPr>
      <w:r w:rsidRPr="006D477D">
        <w:rPr>
          <w:rFonts w:ascii="Times New Roman" w:hAnsi="Times New Roman" w:cs="Times New Roman"/>
        </w:rPr>
        <w:t>Допустить / не допустить к защите</w:t>
      </w:r>
    </w:p>
    <w:p w:rsidR="009E6B78" w:rsidRPr="006D477D" w:rsidRDefault="007D21B6">
      <w:pPr>
        <w:tabs>
          <w:tab w:val="center" w:pos="1701"/>
          <w:tab w:val="center" w:pos="4649"/>
          <w:tab w:val="center" w:pos="7513"/>
        </w:tabs>
        <w:contextualSpacing/>
        <w:jc w:val="right"/>
        <w:rPr>
          <w:rFonts w:ascii="Times New Roman" w:hAnsi="Times New Roman" w:cs="Times New Roman"/>
        </w:rPr>
      </w:pPr>
      <w:r w:rsidRPr="006D477D">
        <w:rPr>
          <w:rFonts w:ascii="Times New Roman" w:hAnsi="Times New Roman" w:cs="Times New Roman"/>
        </w:rPr>
        <w:t>Подпись ____________</w:t>
      </w:r>
    </w:p>
    <w:p w:rsidR="009E6B78" w:rsidRPr="006D477D" w:rsidRDefault="009E6B78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rFonts w:ascii="Times New Roman" w:hAnsi="Times New Roman" w:cs="Times New Roman"/>
        </w:rPr>
      </w:pPr>
    </w:p>
    <w:p w:rsidR="009E6B78" w:rsidRPr="006D477D" w:rsidRDefault="009E6B78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rFonts w:ascii="Times New Roman" w:hAnsi="Times New Roman" w:cs="Times New Roman"/>
        </w:rPr>
      </w:pPr>
    </w:p>
    <w:p w:rsidR="009E6B78" w:rsidRPr="006D477D" w:rsidRDefault="007D21B6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rFonts w:ascii="Times New Roman" w:hAnsi="Times New Roman" w:cs="Times New Roman"/>
        </w:rPr>
      </w:pPr>
      <w:r w:rsidRPr="006D477D">
        <w:rPr>
          <w:rFonts w:ascii="Times New Roman" w:hAnsi="Times New Roman" w:cs="Times New Roman"/>
        </w:rPr>
        <w:t>Итоговая оценка по практике ________________________________</w:t>
      </w:r>
      <w:r w:rsidRPr="006D477D">
        <w:rPr>
          <w:rFonts w:ascii="Times New Roman" w:hAnsi="Times New Roman" w:cs="Times New Roman"/>
        </w:rPr>
        <w:tab/>
      </w:r>
    </w:p>
    <w:p w:rsidR="009E6B78" w:rsidRPr="006D477D" w:rsidRDefault="007D21B6">
      <w:pPr>
        <w:tabs>
          <w:tab w:val="center" w:pos="4933"/>
          <w:tab w:val="center" w:pos="7513"/>
        </w:tabs>
        <w:contextualSpacing/>
        <w:jc w:val="both"/>
        <w:rPr>
          <w:rFonts w:ascii="Times New Roman" w:hAnsi="Times New Roman" w:cs="Times New Roman"/>
          <w:vertAlign w:val="superscript"/>
        </w:rPr>
      </w:pPr>
      <w:r w:rsidRPr="006D477D">
        <w:rPr>
          <w:rFonts w:ascii="Times New Roman" w:hAnsi="Times New Roman" w:cs="Times New Roman"/>
          <w:vertAlign w:val="superscript"/>
        </w:rPr>
        <w:tab/>
        <w:t>(традиционная оценка, балл)</w:t>
      </w:r>
      <w:r w:rsidRPr="006D477D">
        <w:rPr>
          <w:rFonts w:ascii="Times New Roman" w:hAnsi="Times New Roman" w:cs="Times New Roman"/>
          <w:vertAlign w:val="superscript"/>
        </w:rPr>
        <w:tab/>
      </w:r>
    </w:p>
    <w:p w:rsidR="009E6B78" w:rsidRPr="006D477D" w:rsidRDefault="007D21B6">
      <w:pPr>
        <w:ind w:left="-284"/>
        <w:contextualSpacing/>
        <w:jc w:val="center"/>
        <w:rPr>
          <w:rFonts w:ascii="Times New Roman" w:hAnsi="Times New Roman" w:cs="Times New Roman"/>
          <w:lang w:val="en-US"/>
        </w:rPr>
      </w:pPr>
      <w:r w:rsidRPr="006D477D">
        <w:rPr>
          <w:rFonts w:ascii="Times New Roman" w:hAnsi="Times New Roman" w:cs="Times New Roman"/>
        </w:rPr>
        <w:t>Томск 2</w:t>
      </w:r>
      <w:r w:rsidRPr="006D477D">
        <w:rPr>
          <w:rFonts w:ascii="Times New Roman" w:hAnsi="Times New Roman" w:cs="Times New Roman"/>
          <w:lang w:val="en-US"/>
        </w:rPr>
        <w:t>024</w:t>
      </w:r>
    </w:p>
    <w:p w:rsidR="00020043" w:rsidRPr="006D477D" w:rsidRDefault="00020043" w:rsidP="00020043">
      <w:pPr>
        <w:pStyle w:val="af1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-13012259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A4104" w:rsidRPr="00C16A82" w:rsidRDefault="00FA4104">
          <w:pPr>
            <w:pStyle w:val="af1"/>
            <w:rPr>
              <w:rFonts w:ascii="Times New Roman" w:hAnsi="Times New Roman" w:cs="Times New Roman"/>
              <w:sz w:val="28"/>
              <w:szCs w:val="28"/>
            </w:rPr>
          </w:pPr>
          <w:r w:rsidRPr="00C16A82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C16A82" w:rsidRPr="00C16A82" w:rsidRDefault="00FA4104">
          <w:pPr>
            <w:pStyle w:val="1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ME" w:eastAsia="ru-RU" w:bidi="ar-SA"/>
              <w14:ligatures w14:val="standardContextual"/>
            </w:rPr>
          </w:pPr>
          <w:r w:rsidRPr="00C16A82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C16A82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C16A82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72224420" w:history="1">
            <w:r w:rsidR="00C16A82" w:rsidRPr="00C16A8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Индивидуальное задание на практику</w:t>
            </w:r>
            <w:r w:rsidR="00C16A82"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6A82"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6A82"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_Toc172224420 \h </w:instrText>
            </w:r>
            <w:r w:rsidR="00C16A82"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6A82"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6A82"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16A82"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6A82" w:rsidRPr="00C16A82" w:rsidRDefault="00C16A82">
          <w:pPr>
            <w:pStyle w:val="1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ME" w:eastAsia="ru-RU" w:bidi="ar-SA"/>
              <w14:ligatures w14:val="standardContextual"/>
            </w:rPr>
          </w:pPr>
          <w:hyperlink w:anchor="_Toc172224421" w:history="1">
            <w:r w:rsidRPr="00C16A8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_Toc172224421 \h </w:instrTex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6A82" w:rsidRPr="00C16A82" w:rsidRDefault="00C16A82">
          <w:pPr>
            <w:pStyle w:val="1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ME" w:eastAsia="ru-RU" w:bidi="ar-SA"/>
              <w14:ligatures w14:val="standardContextual"/>
            </w:rPr>
          </w:pPr>
          <w:hyperlink w:anchor="_Toc172224422" w:history="1">
            <w:r w:rsidRPr="00C16A8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Актуальность</w: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_Toc172224422 \h </w:instrTex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6A82" w:rsidRPr="00C16A82" w:rsidRDefault="00C16A82">
          <w:pPr>
            <w:pStyle w:val="1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ME" w:eastAsia="ru-RU" w:bidi="ar-SA"/>
              <w14:ligatures w14:val="standardContextual"/>
            </w:rPr>
          </w:pPr>
          <w:hyperlink w:anchor="_Toc172224423" w:history="1">
            <w:r w:rsidRPr="00C16A8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_Toc172224423 \h </w:instrTex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6A82" w:rsidRPr="00C16A82" w:rsidRDefault="00C16A82">
          <w:pPr>
            <w:pStyle w:val="1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ME" w:eastAsia="ru-RU" w:bidi="ar-SA"/>
              <w14:ligatures w14:val="standardContextual"/>
            </w:rPr>
          </w:pPr>
          <w:hyperlink w:anchor="_Toc172224424" w:history="1">
            <w:r w:rsidRPr="00C16A8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_Toc172224424 \h </w:instrTex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6A82" w:rsidRPr="00C16A82" w:rsidRDefault="00C16A82">
          <w:pPr>
            <w:pStyle w:val="1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ME" w:eastAsia="ru-RU" w:bidi="ar-SA"/>
              <w14:ligatures w14:val="standardContextual"/>
            </w:rPr>
          </w:pPr>
          <w:hyperlink w:anchor="_Toc172224425" w:history="1">
            <w:r w:rsidRPr="00C16A8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Понедельный план разработки игры и распределение ролей</w: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_Toc172224425 \h </w:instrTex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6A82" w:rsidRPr="00C16A82" w:rsidRDefault="00C16A82">
          <w:pPr>
            <w:pStyle w:val="1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ME" w:eastAsia="ru-RU" w:bidi="ar-SA"/>
              <w14:ligatures w14:val="standardContextual"/>
            </w:rPr>
          </w:pPr>
          <w:hyperlink w:anchor="_Toc172224426" w:history="1">
            <w:r w:rsidRPr="00C16A8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Анализ и выбор средств реализации программы</w: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_Toc172224426 \h </w:instrTex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6A82" w:rsidRPr="00C16A82" w:rsidRDefault="00C16A82">
          <w:pPr>
            <w:pStyle w:val="1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ME" w:eastAsia="ru-RU" w:bidi="ar-SA"/>
              <w14:ligatures w14:val="standardContextual"/>
            </w:rPr>
          </w:pPr>
          <w:hyperlink w:anchor="_Toc172224427" w:history="1">
            <w:r w:rsidRPr="00C16A8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алгоритма работы программы</w: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_Toc172224427 \h </w:instrTex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6A82" w:rsidRPr="00C16A82" w:rsidRDefault="00C16A82">
          <w:pPr>
            <w:pStyle w:val="1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ME" w:eastAsia="ru-RU" w:bidi="ar-SA"/>
              <w14:ligatures w14:val="standardContextual"/>
            </w:rPr>
          </w:pPr>
          <w:hyperlink w:anchor="_Toc172224428" w:history="1">
            <w:r w:rsidRPr="00C16A8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полученных результатов</w: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_Toc172224428 \h </w:instrTex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6A82" w:rsidRPr="00C16A82" w:rsidRDefault="00C16A82">
          <w:pPr>
            <w:pStyle w:val="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ME" w:eastAsia="ru-RU" w:bidi="ar-SA"/>
              <w14:ligatures w14:val="standardContextual"/>
            </w:rPr>
          </w:pPr>
          <w:hyperlink w:anchor="_Toc172224429" w:history="1">
            <w:r w:rsidRPr="00C16A8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Работа программы</w: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_Toc172224429 \h </w:instrTex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6A82" w:rsidRPr="00C16A82" w:rsidRDefault="00C16A82">
          <w:pPr>
            <w:pStyle w:val="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ME" w:eastAsia="ru-RU" w:bidi="ar-SA"/>
              <w14:ligatures w14:val="standardContextual"/>
            </w:rPr>
          </w:pPr>
          <w:hyperlink w:anchor="_Toc172224430" w:history="1">
            <w:r w:rsidRPr="00C16A8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Дополнительный функционал</w: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_Toc172224430 \h </w:instrTex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6A82" w:rsidRPr="00C16A82" w:rsidRDefault="00C16A82">
          <w:pPr>
            <w:pStyle w:val="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ME" w:eastAsia="ru-RU" w:bidi="ar-SA"/>
              <w14:ligatures w14:val="standardContextual"/>
            </w:rPr>
          </w:pPr>
          <w:hyperlink w:anchor="_Toc172224431" w:history="1">
            <w:r w:rsidRPr="00C16A8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Графический интерфейс</w: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_Toc172224431 \h </w:instrTex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6A82" w:rsidRPr="00C16A82" w:rsidRDefault="00C16A82">
          <w:pPr>
            <w:pStyle w:val="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ME" w:eastAsia="ru-RU" w:bidi="ar-SA"/>
              <w14:ligatures w14:val="standardContextual"/>
            </w:rPr>
          </w:pPr>
          <w:hyperlink w:anchor="_Toc172224432" w:history="1">
            <w:r w:rsidRPr="00C16A8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Плохо работающие моменты</w: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_Toc172224432 \h </w:instrTex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6A82" w:rsidRPr="00C16A82" w:rsidRDefault="00C16A82">
          <w:pPr>
            <w:pStyle w:val="1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ME" w:eastAsia="ru-RU" w:bidi="ar-SA"/>
              <w14:ligatures w14:val="standardContextual"/>
            </w:rPr>
          </w:pPr>
          <w:hyperlink w:anchor="_Toc172224433" w:history="1">
            <w:r w:rsidRPr="00C16A8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_Toc172224433 \h </w:instrTex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6A82" w:rsidRPr="00C16A82" w:rsidRDefault="00C16A82">
          <w:pPr>
            <w:pStyle w:val="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val="ru-ME" w:eastAsia="ru-RU" w:bidi="ar-SA"/>
              <w14:ligatures w14:val="standardContextual"/>
            </w:rPr>
          </w:pPr>
          <w:hyperlink w:anchor="_Toc172224434" w:history="1">
            <w:r w:rsidRPr="00C16A8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Дальнейшее развития проекта</w: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_Toc172224434 \h </w:instrTex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6A82" w:rsidRPr="00C16A82" w:rsidRDefault="00C16A82">
          <w:pPr>
            <w:pStyle w:val="1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ME" w:eastAsia="ru-RU" w:bidi="ar-SA"/>
              <w14:ligatures w14:val="standardContextual"/>
            </w:rPr>
          </w:pPr>
          <w:hyperlink w:anchor="_Toc172224435" w:history="1">
            <w:r w:rsidRPr="00C16A8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_Toc172224435 \h </w:instrTex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6A82" w:rsidRPr="00C16A82" w:rsidRDefault="00C16A82">
          <w:pPr>
            <w:pStyle w:val="1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ME" w:eastAsia="ru-RU" w:bidi="ar-SA"/>
              <w14:ligatures w14:val="standardContextual"/>
            </w:rPr>
          </w:pPr>
          <w:hyperlink w:anchor="_Toc172224436" w:history="1">
            <w:r w:rsidRPr="00C16A8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_Toc172224436 \h </w:instrTex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C16A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4104" w:rsidRPr="00C16A82" w:rsidRDefault="00FA4104">
          <w:pPr>
            <w:rPr>
              <w:rFonts w:ascii="Times New Roman" w:hAnsi="Times New Roman" w:cs="Times New Roman"/>
              <w:sz w:val="28"/>
              <w:szCs w:val="28"/>
            </w:rPr>
          </w:pPr>
          <w:r w:rsidRPr="00C16A82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020043" w:rsidRPr="006D477D" w:rsidRDefault="00020043" w:rsidP="00020043">
      <w:pPr>
        <w:pStyle w:val="af1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9E6B78" w:rsidRPr="006D477D" w:rsidRDefault="007D21B6" w:rsidP="00020043">
      <w:pPr>
        <w:pStyle w:val="10"/>
        <w:rPr>
          <w:rFonts w:ascii="Times New Roman" w:hAnsi="Times New Roman" w:cs="Times New Roman"/>
        </w:rPr>
      </w:pPr>
      <w:r w:rsidRPr="006D477D">
        <w:rPr>
          <w:rFonts w:ascii="Times New Roman" w:hAnsi="Times New Roman" w:cs="Times New Roman"/>
        </w:rPr>
        <w:br w:type="page"/>
      </w:r>
    </w:p>
    <w:p w:rsidR="009E6B78" w:rsidRPr="006D477D" w:rsidRDefault="007D21B6" w:rsidP="00020043">
      <w:pPr>
        <w:pStyle w:val="af5"/>
        <w:jc w:val="center"/>
        <w:outlineLvl w:val="0"/>
        <w:rPr>
          <w:b/>
          <w:bCs/>
        </w:rPr>
      </w:pPr>
      <w:bookmarkStart w:id="1" w:name="__RefHeading___Toc4608_1850258828"/>
      <w:bookmarkStart w:id="2" w:name="_Toc172224420"/>
      <w:bookmarkEnd w:id="1"/>
      <w:r w:rsidRPr="006D477D">
        <w:rPr>
          <w:b/>
          <w:bCs/>
        </w:rPr>
        <w:lastRenderedPageBreak/>
        <w:t>Индивидуальное задание на практику</w:t>
      </w:r>
      <w:bookmarkEnd w:id="2"/>
    </w:p>
    <w:p w:rsidR="009E6B78" w:rsidRPr="006D477D" w:rsidRDefault="00723CCF" w:rsidP="0074114B">
      <w:pPr>
        <w:pStyle w:val="af5"/>
      </w:pPr>
      <w:r w:rsidRPr="006D477D">
        <w:t>Разработать</w:t>
      </w:r>
      <w:r w:rsidR="007D21B6" w:rsidRPr="006D477D">
        <w:t xml:space="preserve"> игру «Змейка» на языке программирования </w:t>
      </w:r>
      <w:r w:rsidR="007D21B6" w:rsidRPr="006D477D">
        <w:rPr>
          <w:lang w:val="en-US"/>
        </w:rPr>
        <w:t>C</w:t>
      </w:r>
      <w:r w:rsidR="007D21B6" w:rsidRPr="006D477D">
        <w:t>++ без использования сторонних библиотек и графического интерфейса (</w:t>
      </w:r>
      <w:proofErr w:type="spellStart"/>
      <w:r w:rsidR="007D21B6" w:rsidRPr="006D477D">
        <w:t>т.е</w:t>
      </w:r>
      <w:proofErr w:type="spellEnd"/>
      <w:r w:rsidR="007D21B6" w:rsidRPr="006D477D">
        <w:t xml:space="preserve"> игра должна быть реализована непосредственно в </w:t>
      </w:r>
      <w:proofErr w:type="spellStart"/>
      <w:r w:rsidR="007D21B6" w:rsidRPr="006D477D">
        <w:t>консоле</w:t>
      </w:r>
      <w:proofErr w:type="spellEnd"/>
      <w:r w:rsidR="007D21B6" w:rsidRPr="006D477D">
        <w:t>).</w:t>
      </w:r>
    </w:p>
    <w:p w:rsidR="009E6B78" w:rsidRPr="006D477D" w:rsidRDefault="009E6B78" w:rsidP="0074114B">
      <w:pPr>
        <w:pStyle w:val="af5"/>
      </w:pPr>
    </w:p>
    <w:p w:rsidR="009E6B78" w:rsidRPr="006D477D" w:rsidRDefault="007D21B6" w:rsidP="00020043">
      <w:pPr>
        <w:pStyle w:val="af6"/>
        <w:outlineLvl w:val="0"/>
        <w:rPr>
          <w:rFonts w:eastAsia="NSimSun"/>
        </w:rPr>
      </w:pPr>
      <w:bookmarkStart w:id="3" w:name="__RefHeading___Toc4705_1850258828"/>
      <w:bookmarkStart w:id="4" w:name="_Toc172224421"/>
      <w:bookmarkEnd w:id="3"/>
      <w:r w:rsidRPr="006D477D">
        <w:t>Введение</w:t>
      </w:r>
      <w:bookmarkEnd w:id="4"/>
    </w:p>
    <w:p w:rsidR="009E6B78" w:rsidRPr="006D477D" w:rsidRDefault="00A75296" w:rsidP="0074114B">
      <w:pPr>
        <w:pStyle w:val="af5"/>
      </w:pPr>
      <w:r w:rsidRPr="006D477D">
        <w:t>«</w:t>
      </w:r>
      <w:r w:rsidR="007D21B6" w:rsidRPr="006D477D">
        <w:t>Змейк</w:t>
      </w:r>
      <w:r w:rsidRPr="006D477D">
        <w:t>а»</w:t>
      </w:r>
      <w:r w:rsidR="007D21B6" w:rsidRPr="006D477D">
        <w:t xml:space="preserve"> — это классическая аркадная игра, в которой игрок управляет длинной, тонкой линией, напоминающей змею, которая движется по игровому полю. Цель игры заключается в том, чтобы управлять змейкой, собирая различные объекты (обычно это еда), которые появляются на игровом поле. Каждый собранный объект увеличивает длину змейки. Игрок должен избегать столкновений с границами игрового поля и собственным телом змейки.</w:t>
      </w:r>
    </w:p>
    <w:p w:rsidR="009E6B78" w:rsidRPr="006D477D" w:rsidRDefault="009E6B78" w:rsidP="0074114B">
      <w:pPr>
        <w:pStyle w:val="af5"/>
      </w:pPr>
    </w:p>
    <w:p w:rsidR="009E6B78" w:rsidRPr="006D477D" w:rsidRDefault="007D21B6" w:rsidP="0074114B">
      <w:pPr>
        <w:pStyle w:val="af5"/>
      </w:pPr>
      <w:r w:rsidRPr="006D477D">
        <w:t>Принцип игры</w:t>
      </w:r>
    </w:p>
    <w:p w:rsidR="009E6B78" w:rsidRPr="006D477D" w:rsidRDefault="007D21B6" w:rsidP="0074114B">
      <w:pPr>
        <w:pStyle w:val="af5"/>
      </w:pPr>
      <w:r w:rsidRPr="006D477D">
        <w:t xml:space="preserve">1. Управление: </w:t>
      </w:r>
      <w:r w:rsidR="00A75296" w:rsidRPr="006D477D">
        <w:t>и</w:t>
      </w:r>
      <w:r w:rsidRPr="006D477D">
        <w:t>грок управляет змейкой с помощью клавиш направления (вверх, вниз, влево, вправо).</w:t>
      </w:r>
    </w:p>
    <w:p w:rsidR="009E6B78" w:rsidRPr="006D477D" w:rsidRDefault="007D21B6" w:rsidP="0074114B">
      <w:pPr>
        <w:pStyle w:val="af5"/>
      </w:pPr>
      <w:r w:rsidRPr="006D477D">
        <w:t>2. Сбор объектов</w:t>
      </w:r>
      <w:r w:rsidR="00A75296" w:rsidRPr="006D477D">
        <w:t>: на</w:t>
      </w:r>
      <w:r w:rsidRPr="006D477D">
        <w:t xml:space="preserve"> игровом поле появляются объекты (еда), которые змейка должна собирать. Каждый собранный объект увеличивает длину змейки.</w:t>
      </w:r>
    </w:p>
    <w:p w:rsidR="009E6B78" w:rsidRPr="006D477D" w:rsidRDefault="007D21B6" w:rsidP="0074114B">
      <w:pPr>
        <w:pStyle w:val="af5"/>
      </w:pPr>
      <w:r w:rsidRPr="006D477D">
        <w:t xml:space="preserve">3. Избегание столкновений: </w:t>
      </w:r>
      <w:r w:rsidR="00A75296" w:rsidRPr="006D477D">
        <w:t>и</w:t>
      </w:r>
      <w:r w:rsidRPr="006D477D">
        <w:t>грок должен избегать столкновений с границами игрового поля и собственным телом змейки. Если змейка сталкивается с чем-либо, игра заканчивается.</w:t>
      </w:r>
    </w:p>
    <w:p w:rsidR="009E6B78" w:rsidRPr="006D477D" w:rsidRDefault="007D21B6" w:rsidP="0074114B">
      <w:pPr>
        <w:pStyle w:val="af5"/>
      </w:pPr>
      <w:r w:rsidRPr="006D477D">
        <w:t xml:space="preserve">4. Увеличение сложности: </w:t>
      </w:r>
      <w:r w:rsidR="00A75296" w:rsidRPr="006D477D">
        <w:t>п</w:t>
      </w:r>
      <w:r w:rsidRPr="006D477D">
        <w:t>о мере того как змейка становится длиннее, управлять ею становится сложнее, так как увеличивается вероятность столкновения с собственным телом.</w:t>
      </w:r>
    </w:p>
    <w:p w:rsidR="009E6B78" w:rsidRPr="006D477D" w:rsidRDefault="009E6B78" w:rsidP="0074114B">
      <w:pPr>
        <w:pStyle w:val="af5"/>
      </w:pPr>
    </w:p>
    <w:p w:rsidR="009E6B78" w:rsidRPr="006D477D" w:rsidRDefault="007D21B6" w:rsidP="0074114B">
      <w:pPr>
        <w:pStyle w:val="af5"/>
      </w:pPr>
      <w:r w:rsidRPr="006D477D">
        <w:t>Игра заканчивается, когда змейка сталкивается с границей игрового поля или своим телом.</w:t>
      </w:r>
    </w:p>
    <w:p w:rsidR="009E6B78" w:rsidRPr="006D477D" w:rsidRDefault="007D21B6" w:rsidP="00020043">
      <w:pPr>
        <w:pStyle w:val="af6"/>
        <w:outlineLvl w:val="0"/>
        <w:rPr>
          <w:sz w:val="36"/>
          <w:szCs w:val="36"/>
        </w:rPr>
      </w:pPr>
      <w:r w:rsidRPr="006D477D">
        <w:br w:type="page"/>
      </w:r>
      <w:bookmarkStart w:id="5" w:name="__RefHeading___Toc4707_1850258828"/>
      <w:bookmarkStart w:id="6" w:name="_Toc172224422"/>
      <w:bookmarkEnd w:id="5"/>
      <w:r w:rsidRPr="006D477D">
        <w:lastRenderedPageBreak/>
        <w:t>Актуальность</w:t>
      </w:r>
      <w:bookmarkEnd w:id="6"/>
    </w:p>
    <w:p w:rsidR="009E6B78" w:rsidRPr="006D477D" w:rsidRDefault="007D21B6" w:rsidP="0074114B">
      <w:pPr>
        <w:pStyle w:val="af5"/>
      </w:pPr>
      <w:r w:rsidRPr="006D477D">
        <w:t xml:space="preserve">Игра "Змейка" является классическим примером аркадной игры, которая позволяет изучить и применить на практике основные концепции программирования, такие как работа с массивами, управление вводом и выводом, обработка событий и реализация алгоритмов. Реализация данной игры на языке C++ без использования сторонних библиотек и графического интерфейса позволяет углубить знания в области программирования и алгоритмизации, а также развить навыки работы с консольными приложениями. </w:t>
      </w:r>
    </w:p>
    <w:p w:rsidR="009E6B78" w:rsidRPr="006D477D" w:rsidRDefault="007D21B6" w:rsidP="00020043">
      <w:pPr>
        <w:pStyle w:val="af6"/>
        <w:outlineLvl w:val="0"/>
      </w:pPr>
      <w:bookmarkStart w:id="7" w:name="__RefHeading___Toc4709_1850258828"/>
      <w:bookmarkStart w:id="8" w:name="_Toc172224423"/>
      <w:bookmarkEnd w:id="7"/>
      <w:r w:rsidRPr="006D477D">
        <w:t>Цель работы</w:t>
      </w:r>
      <w:bookmarkEnd w:id="8"/>
    </w:p>
    <w:p w:rsidR="009E6B78" w:rsidRPr="006D477D" w:rsidRDefault="007D21B6" w:rsidP="0074114B">
      <w:pPr>
        <w:pStyle w:val="af5"/>
      </w:pPr>
      <w:r w:rsidRPr="006D477D">
        <w:t>Цель работы: разработать</w:t>
      </w:r>
      <w:r w:rsidR="00A75296" w:rsidRPr="006D477D">
        <w:t xml:space="preserve"> консольную</w:t>
      </w:r>
      <w:r w:rsidRPr="006D477D">
        <w:t xml:space="preserve"> игру «Змейка» </w:t>
      </w:r>
      <w:r w:rsidR="00A75296" w:rsidRPr="006D477D">
        <w:t>посредством языка</w:t>
      </w:r>
      <w:r w:rsidR="000A15DD" w:rsidRPr="006D477D">
        <w:t xml:space="preserve"> программирования</w:t>
      </w:r>
      <w:r w:rsidR="00A75296" w:rsidRPr="006D477D">
        <w:t xml:space="preserve"> </w:t>
      </w:r>
      <w:r w:rsidR="00A75296" w:rsidRPr="006D477D">
        <w:rPr>
          <w:lang w:val="en-US"/>
        </w:rPr>
        <w:t>C</w:t>
      </w:r>
      <w:r w:rsidR="00A75296" w:rsidRPr="006D477D">
        <w:t>++.</w:t>
      </w:r>
    </w:p>
    <w:p w:rsidR="0074114B" w:rsidRPr="006D477D" w:rsidRDefault="007D21B6" w:rsidP="00020043">
      <w:pPr>
        <w:pStyle w:val="af6"/>
        <w:outlineLvl w:val="0"/>
        <w:rPr>
          <w:rStyle w:val="a4"/>
          <w:b/>
          <w:bCs/>
          <w:sz w:val="36"/>
          <w:szCs w:val="36"/>
        </w:rPr>
      </w:pPr>
      <w:bookmarkStart w:id="9" w:name="__RefHeading___Toc4711_1850258828"/>
      <w:bookmarkStart w:id="10" w:name="_Toc172224424"/>
      <w:bookmarkEnd w:id="9"/>
      <w:r w:rsidRPr="006D477D">
        <w:rPr>
          <w:rStyle w:val="a4"/>
          <w:b/>
        </w:rPr>
        <w:t>Задачи</w:t>
      </w:r>
      <w:bookmarkEnd w:id="10"/>
    </w:p>
    <w:p w:rsidR="009E6B78" w:rsidRPr="006D477D" w:rsidRDefault="007D21B6" w:rsidP="0074114B">
      <w:pPr>
        <w:pStyle w:val="af5"/>
        <w:numPr>
          <w:ilvl w:val="0"/>
          <w:numId w:val="13"/>
        </w:numPr>
      </w:pPr>
      <w:r w:rsidRPr="006D477D">
        <w:t>Изучить основные принципы работы с консольным вводом и выводом в</w:t>
      </w:r>
      <w:r w:rsidR="000A15DD" w:rsidRPr="006D477D">
        <w:t xml:space="preserve"> </w:t>
      </w:r>
      <w:r w:rsidRPr="006D477D">
        <w:t>C++</w:t>
      </w:r>
      <w:r w:rsidR="000A15DD" w:rsidRPr="006D477D">
        <w:t>;</w:t>
      </w:r>
    </w:p>
    <w:p w:rsidR="009E6B78" w:rsidRPr="006D477D" w:rsidRDefault="007D21B6" w:rsidP="0074114B">
      <w:pPr>
        <w:pStyle w:val="af5"/>
        <w:numPr>
          <w:ilvl w:val="0"/>
          <w:numId w:val="13"/>
        </w:numPr>
      </w:pPr>
      <w:r w:rsidRPr="006D477D">
        <w:t>Разработать алгоритм управления змейкой с помощью клавиш направления</w:t>
      </w:r>
      <w:r w:rsidR="000A15DD" w:rsidRPr="006D477D">
        <w:t>;</w:t>
      </w:r>
    </w:p>
    <w:p w:rsidR="009E6B78" w:rsidRPr="006D477D" w:rsidRDefault="007D21B6" w:rsidP="0074114B">
      <w:pPr>
        <w:pStyle w:val="af5"/>
        <w:numPr>
          <w:ilvl w:val="0"/>
          <w:numId w:val="13"/>
        </w:numPr>
      </w:pPr>
      <w:r w:rsidRPr="006D477D">
        <w:t>Реализовать генерацию объектов (еды) на игровом поле</w:t>
      </w:r>
      <w:r w:rsidR="000A15DD" w:rsidRPr="006D477D">
        <w:t>;</w:t>
      </w:r>
    </w:p>
    <w:p w:rsidR="009E6B78" w:rsidRPr="006D477D" w:rsidRDefault="007D21B6" w:rsidP="0074114B">
      <w:pPr>
        <w:pStyle w:val="af5"/>
        <w:numPr>
          <w:ilvl w:val="0"/>
          <w:numId w:val="13"/>
        </w:numPr>
      </w:pPr>
      <w:r w:rsidRPr="006D477D">
        <w:t>Обеспечить увеличение длины змейки при сборе объектов</w:t>
      </w:r>
      <w:r w:rsidR="000A15DD" w:rsidRPr="006D477D">
        <w:t>;</w:t>
      </w:r>
    </w:p>
    <w:p w:rsidR="009E6B78" w:rsidRPr="006D477D" w:rsidRDefault="007D21B6" w:rsidP="0074114B">
      <w:pPr>
        <w:pStyle w:val="af5"/>
        <w:numPr>
          <w:ilvl w:val="0"/>
          <w:numId w:val="13"/>
        </w:numPr>
      </w:pPr>
      <w:r w:rsidRPr="006D477D">
        <w:t>Реализовать проверку столкновений змейки с границами игрового поля и собственным телом</w:t>
      </w:r>
      <w:r w:rsidR="000A15DD" w:rsidRPr="006D477D">
        <w:t>;</w:t>
      </w:r>
    </w:p>
    <w:p w:rsidR="009E6B78" w:rsidRPr="006D477D" w:rsidRDefault="007D21B6" w:rsidP="0074114B">
      <w:pPr>
        <w:pStyle w:val="af5"/>
        <w:numPr>
          <w:ilvl w:val="0"/>
          <w:numId w:val="13"/>
        </w:numPr>
      </w:pPr>
      <w:r w:rsidRPr="006D477D">
        <w:t>Обеспечить вывод текущего счета игрока на экран</w:t>
      </w:r>
      <w:r w:rsidR="000A15DD" w:rsidRPr="006D477D">
        <w:t>;</w:t>
      </w:r>
    </w:p>
    <w:p w:rsidR="009E6B78" w:rsidRPr="006D477D" w:rsidRDefault="007D21B6" w:rsidP="0074114B">
      <w:pPr>
        <w:pStyle w:val="af5"/>
        <w:numPr>
          <w:ilvl w:val="0"/>
          <w:numId w:val="13"/>
        </w:numPr>
      </w:pPr>
      <w:r w:rsidRPr="006D477D">
        <w:t>Разработать функциональное и понятное меню</w:t>
      </w:r>
      <w:r w:rsidR="000A15DD" w:rsidRPr="006D477D">
        <w:t>;</w:t>
      </w:r>
    </w:p>
    <w:p w:rsidR="009E6B78" w:rsidRPr="006D477D" w:rsidRDefault="007D21B6" w:rsidP="0074114B">
      <w:pPr>
        <w:pStyle w:val="af5"/>
        <w:numPr>
          <w:ilvl w:val="0"/>
          <w:numId w:val="13"/>
        </w:numPr>
      </w:pPr>
      <w:r w:rsidRPr="006D477D">
        <w:t>Реализовать возможность выбора карты и уровня сложности</w:t>
      </w:r>
      <w:r w:rsidR="000A15DD" w:rsidRPr="006D477D">
        <w:t>;</w:t>
      </w:r>
    </w:p>
    <w:p w:rsidR="000A15DD" w:rsidRPr="006D477D" w:rsidRDefault="000A15DD" w:rsidP="0074114B">
      <w:pPr>
        <w:pStyle w:val="af5"/>
        <w:numPr>
          <w:ilvl w:val="0"/>
          <w:numId w:val="13"/>
        </w:numPr>
      </w:pPr>
      <w:r w:rsidRPr="006D477D">
        <w:t>Добавить сохранение рекордов</w:t>
      </w:r>
      <w:r w:rsidRPr="006D477D">
        <w:rPr>
          <w:lang w:val="en-US"/>
        </w:rPr>
        <w:t>;</w:t>
      </w:r>
    </w:p>
    <w:p w:rsidR="009E6B78" w:rsidRPr="006D477D" w:rsidRDefault="007D21B6" w:rsidP="0074114B">
      <w:pPr>
        <w:pStyle w:val="af5"/>
        <w:numPr>
          <w:ilvl w:val="0"/>
          <w:numId w:val="13"/>
        </w:numPr>
      </w:pPr>
      <w:r w:rsidRPr="006D477D">
        <w:t>Провести тестирование и отладку программы</w:t>
      </w:r>
      <w:r w:rsidR="000A15DD" w:rsidRPr="006D477D">
        <w:t>.</w:t>
      </w:r>
    </w:p>
    <w:p w:rsidR="0074114B" w:rsidRPr="006D477D" w:rsidRDefault="0074114B">
      <w:pPr>
        <w:rPr>
          <w:rFonts w:ascii="Times New Roman" w:eastAsia="Cambria" w:hAnsi="Times New Roman" w:cs="Times New Roman"/>
          <w:sz w:val="28"/>
          <w:szCs w:val="28"/>
        </w:rPr>
      </w:pPr>
      <w:r w:rsidRPr="006D477D">
        <w:rPr>
          <w:rFonts w:ascii="Times New Roman" w:hAnsi="Times New Roman" w:cs="Times New Roman"/>
        </w:rPr>
        <w:br w:type="page"/>
      </w:r>
    </w:p>
    <w:p w:rsidR="0074114B" w:rsidRPr="006D477D" w:rsidRDefault="0074114B" w:rsidP="0074114B">
      <w:pPr>
        <w:pStyle w:val="af5"/>
        <w:ind w:left="360" w:firstLine="0"/>
      </w:pPr>
    </w:p>
    <w:p w:rsidR="00710D65" w:rsidRPr="006D477D" w:rsidRDefault="007D21B6" w:rsidP="00020043">
      <w:pPr>
        <w:pStyle w:val="af6"/>
        <w:outlineLvl w:val="0"/>
      </w:pPr>
      <w:bookmarkStart w:id="11" w:name="__RefHeading___Toc4713_1850258828"/>
      <w:bookmarkStart w:id="12" w:name="_Toc172224425"/>
      <w:bookmarkEnd w:id="11"/>
      <w:r w:rsidRPr="006D477D">
        <w:t>Понедельный план разработки игры и распределение ролей</w:t>
      </w:r>
      <w:bookmarkEnd w:id="12"/>
    </w:p>
    <w:p w:rsidR="009E6B78" w:rsidRPr="006D477D" w:rsidRDefault="00710D65" w:rsidP="0074114B">
      <w:pPr>
        <w:pStyle w:val="af5"/>
      </w:pPr>
      <w:r w:rsidRPr="006D477D">
        <w:t>Таблица 1. – Понедельный план разработки игры</w:t>
      </w:r>
    </w:p>
    <w:tbl>
      <w:tblPr>
        <w:tblStyle w:val="af3"/>
        <w:tblW w:w="9507" w:type="dxa"/>
        <w:tblLayout w:type="fixed"/>
        <w:tblLook w:val="04A0" w:firstRow="1" w:lastRow="0" w:firstColumn="1" w:lastColumn="0" w:noHBand="0" w:noVBand="1"/>
      </w:tblPr>
      <w:tblGrid>
        <w:gridCol w:w="2547"/>
        <w:gridCol w:w="3791"/>
        <w:gridCol w:w="3169"/>
      </w:tblGrid>
      <w:tr w:rsidR="009E6B78" w:rsidRPr="006D477D" w:rsidTr="00EA5BA3">
        <w:trPr>
          <w:trHeight w:val="2943"/>
        </w:trPr>
        <w:tc>
          <w:tcPr>
            <w:tcW w:w="2547" w:type="dxa"/>
          </w:tcPr>
          <w:p w:rsidR="009E6B78" w:rsidRPr="006D477D" w:rsidRDefault="007D21B6">
            <w:pPr>
              <w:pStyle w:val="Default"/>
              <w:widowControl w:val="0"/>
              <w:rPr>
                <w:rFonts w:cs="Times New Roman"/>
                <w:szCs w:val="22"/>
              </w:rPr>
            </w:pPr>
            <w:r w:rsidRPr="006D477D">
              <w:rPr>
                <w:rFonts w:cs="Times New Roman"/>
                <w:szCs w:val="22"/>
              </w:rPr>
              <w:t xml:space="preserve">Неделя 1 (24 – 30 июня) </w:t>
            </w:r>
          </w:p>
        </w:tc>
        <w:tc>
          <w:tcPr>
            <w:tcW w:w="3791" w:type="dxa"/>
          </w:tcPr>
          <w:p w:rsidR="009E6B78" w:rsidRPr="006D477D" w:rsidRDefault="00323CC8">
            <w:pPr>
              <w:pStyle w:val="Default"/>
              <w:widowControl w:val="0"/>
              <w:rPr>
                <w:rFonts w:cs="Times New Roman"/>
                <w:szCs w:val="22"/>
              </w:rPr>
            </w:pPr>
            <w:r w:rsidRPr="006D477D">
              <w:rPr>
                <w:rFonts w:cs="Times New Roman"/>
                <w:szCs w:val="22"/>
              </w:rPr>
              <w:t>Проектирование о</w:t>
            </w:r>
            <w:r w:rsidR="007D21B6" w:rsidRPr="006D477D">
              <w:rPr>
                <w:rFonts w:cs="Times New Roman"/>
                <w:szCs w:val="22"/>
              </w:rPr>
              <w:t>сновы и каркас</w:t>
            </w:r>
            <w:r w:rsidRPr="006D477D">
              <w:rPr>
                <w:rFonts w:cs="Times New Roman"/>
                <w:szCs w:val="22"/>
              </w:rPr>
              <w:t>а</w:t>
            </w:r>
            <w:r w:rsidR="007D21B6" w:rsidRPr="006D477D">
              <w:rPr>
                <w:rFonts w:cs="Times New Roman"/>
                <w:szCs w:val="22"/>
              </w:rPr>
              <w:t xml:space="preserve"> игры </w:t>
            </w:r>
          </w:p>
        </w:tc>
        <w:tc>
          <w:tcPr>
            <w:tcW w:w="3169" w:type="dxa"/>
          </w:tcPr>
          <w:p w:rsidR="009E6B78" w:rsidRPr="006D477D" w:rsidRDefault="007D21B6">
            <w:pPr>
              <w:pStyle w:val="Default"/>
              <w:widowControl w:val="0"/>
              <w:rPr>
                <w:rFonts w:cs="Times New Roman"/>
                <w:szCs w:val="22"/>
              </w:rPr>
            </w:pPr>
            <w:r w:rsidRPr="006D477D">
              <w:rPr>
                <w:rFonts w:cs="Times New Roman"/>
                <w:szCs w:val="22"/>
              </w:rPr>
              <w:t>1. Анализ требований и проектирование</w:t>
            </w:r>
            <w:r w:rsidR="006A6AF9" w:rsidRPr="006D477D">
              <w:rPr>
                <w:rFonts w:cs="Times New Roman"/>
                <w:szCs w:val="22"/>
              </w:rPr>
              <w:t>.</w:t>
            </w:r>
          </w:p>
          <w:p w:rsidR="009E6B78" w:rsidRPr="006D477D" w:rsidRDefault="007D21B6">
            <w:pPr>
              <w:pStyle w:val="Default"/>
              <w:widowControl w:val="0"/>
              <w:rPr>
                <w:rFonts w:cs="Times New Roman"/>
                <w:szCs w:val="22"/>
              </w:rPr>
            </w:pPr>
            <w:r w:rsidRPr="006D477D">
              <w:rPr>
                <w:rFonts w:cs="Times New Roman"/>
                <w:szCs w:val="22"/>
              </w:rPr>
              <w:t>2. Создание базового каркаса игры</w:t>
            </w:r>
            <w:r w:rsidR="00A75296" w:rsidRPr="006D477D">
              <w:rPr>
                <w:rFonts w:cs="Times New Roman"/>
                <w:szCs w:val="22"/>
              </w:rPr>
              <w:t>: реализ</w:t>
            </w:r>
            <w:r w:rsidR="000A15DD" w:rsidRPr="006D477D">
              <w:rPr>
                <w:rFonts w:cs="Times New Roman"/>
                <w:szCs w:val="22"/>
              </w:rPr>
              <w:t>ация</w:t>
            </w:r>
            <w:r w:rsidRPr="006D477D">
              <w:rPr>
                <w:rFonts w:cs="Times New Roman"/>
                <w:szCs w:val="22"/>
              </w:rPr>
              <w:t xml:space="preserve"> основно</w:t>
            </w:r>
            <w:r w:rsidR="000A15DD" w:rsidRPr="006D477D">
              <w:rPr>
                <w:rFonts w:cs="Times New Roman"/>
                <w:szCs w:val="22"/>
              </w:rPr>
              <w:t>го</w:t>
            </w:r>
            <w:r w:rsidRPr="006D477D">
              <w:rPr>
                <w:rFonts w:cs="Times New Roman"/>
                <w:szCs w:val="22"/>
              </w:rPr>
              <w:t xml:space="preserve"> игрово</w:t>
            </w:r>
            <w:r w:rsidR="000A15DD" w:rsidRPr="006D477D">
              <w:rPr>
                <w:rFonts w:cs="Times New Roman"/>
                <w:szCs w:val="22"/>
              </w:rPr>
              <w:t>го</w:t>
            </w:r>
            <w:r w:rsidRPr="006D477D">
              <w:rPr>
                <w:rFonts w:cs="Times New Roman"/>
                <w:szCs w:val="22"/>
              </w:rPr>
              <w:t xml:space="preserve"> цикл</w:t>
            </w:r>
            <w:r w:rsidR="000A15DD" w:rsidRPr="006D477D">
              <w:rPr>
                <w:rFonts w:cs="Times New Roman"/>
                <w:szCs w:val="22"/>
              </w:rPr>
              <w:t>а</w:t>
            </w:r>
            <w:r w:rsidR="006A6AF9" w:rsidRPr="006D477D">
              <w:rPr>
                <w:rFonts w:cs="Times New Roman"/>
                <w:szCs w:val="22"/>
              </w:rPr>
              <w:t>.</w:t>
            </w:r>
          </w:p>
          <w:p w:rsidR="009E6B78" w:rsidRPr="006D477D" w:rsidRDefault="007D21B6">
            <w:pPr>
              <w:pStyle w:val="Default"/>
              <w:widowControl w:val="0"/>
              <w:rPr>
                <w:rFonts w:cs="Times New Roman"/>
                <w:szCs w:val="22"/>
              </w:rPr>
            </w:pPr>
            <w:r w:rsidRPr="006D477D">
              <w:rPr>
                <w:rFonts w:cs="Times New Roman"/>
                <w:szCs w:val="22"/>
              </w:rPr>
              <w:t xml:space="preserve">3. </w:t>
            </w:r>
            <w:r w:rsidR="000A15DD" w:rsidRPr="006D477D">
              <w:rPr>
                <w:rFonts w:cs="Times New Roman"/>
                <w:szCs w:val="22"/>
              </w:rPr>
              <w:t>Разработка</w:t>
            </w:r>
            <w:r w:rsidRPr="006D477D">
              <w:rPr>
                <w:rFonts w:cs="Times New Roman"/>
                <w:szCs w:val="22"/>
              </w:rPr>
              <w:t xml:space="preserve"> </w:t>
            </w:r>
            <w:r w:rsidR="000A15DD" w:rsidRPr="006D477D">
              <w:rPr>
                <w:rFonts w:cs="Times New Roman"/>
                <w:szCs w:val="22"/>
              </w:rPr>
              <w:t>функции</w:t>
            </w:r>
            <w:r w:rsidRPr="006D477D">
              <w:rPr>
                <w:rFonts w:cs="Times New Roman"/>
                <w:szCs w:val="22"/>
              </w:rPr>
              <w:t xml:space="preserve"> обновления и отображения экрана</w:t>
            </w:r>
            <w:r w:rsidR="006A6AF9" w:rsidRPr="006D477D">
              <w:rPr>
                <w:rFonts w:cs="Times New Roman"/>
                <w:szCs w:val="22"/>
              </w:rPr>
              <w:t>.</w:t>
            </w:r>
          </w:p>
          <w:p w:rsidR="009E6B78" w:rsidRPr="006D477D" w:rsidRDefault="007D21B6">
            <w:pPr>
              <w:pStyle w:val="Default"/>
              <w:widowControl w:val="0"/>
              <w:rPr>
                <w:rFonts w:cs="Times New Roman"/>
                <w:szCs w:val="22"/>
              </w:rPr>
            </w:pPr>
            <w:r w:rsidRPr="006D477D">
              <w:rPr>
                <w:rFonts w:cs="Times New Roman"/>
                <w:szCs w:val="22"/>
              </w:rPr>
              <w:t xml:space="preserve">4. </w:t>
            </w:r>
            <w:r w:rsidR="000A15DD" w:rsidRPr="006D477D">
              <w:rPr>
                <w:rFonts w:cs="Times New Roman"/>
                <w:szCs w:val="22"/>
              </w:rPr>
              <w:t>Проектирование</w:t>
            </w:r>
            <w:r w:rsidRPr="006D477D">
              <w:rPr>
                <w:rFonts w:cs="Times New Roman"/>
                <w:szCs w:val="22"/>
              </w:rPr>
              <w:t xml:space="preserve"> класс</w:t>
            </w:r>
            <w:r w:rsidR="000A15DD" w:rsidRPr="006D477D">
              <w:rPr>
                <w:rFonts w:cs="Times New Roman"/>
                <w:szCs w:val="22"/>
              </w:rPr>
              <w:t>ов</w:t>
            </w:r>
            <w:r w:rsidRPr="006D477D">
              <w:rPr>
                <w:rFonts w:cs="Times New Roman"/>
                <w:szCs w:val="22"/>
              </w:rPr>
              <w:t xml:space="preserve"> </w:t>
            </w:r>
            <w:r w:rsidR="000A15DD" w:rsidRPr="006D477D">
              <w:rPr>
                <w:rFonts w:cs="Times New Roman"/>
                <w:szCs w:val="22"/>
                <w:lang w:val="en-US"/>
              </w:rPr>
              <w:t>Game</w:t>
            </w:r>
            <w:r w:rsidR="000A15DD" w:rsidRPr="006D477D">
              <w:rPr>
                <w:rFonts w:cs="Times New Roman"/>
                <w:szCs w:val="22"/>
              </w:rPr>
              <w:t xml:space="preserve">, </w:t>
            </w:r>
            <w:proofErr w:type="spellStart"/>
            <w:r w:rsidRPr="006D477D">
              <w:rPr>
                <w:rFonts w:cs="Times New Roman"/>
                <w:szCs w:val="22"/>
              </w:rPr>
              <w:t>Snake</w:t>
            </w:r>
            <w:proofErr w:type="spellEnd"/>
            <w:r w:rsidRPr="006D477D">
              <w:rPr>
                <w:rFonts w:cs="Times New Roman"/>
                <w:szCs w:val="22"/>
              </w:rPr>
              <w:t xml:space="preserve"> и Food</w:t>
            </w:r>
            <w:r w:rsidR="000A15DD" w:rsidRPr="006D477D">
              <w:rPr>
                <w:rFonts w:cs="Times New Roman"/>
                <w:szCs w:val="22"/>
              </w:rPr>
              <w:t>.</w:t>
            </w:r>
          </w:p>
        </w:tc>
      </w:tr>
      <w:tr w:rsidR="009E6B78" w:rsidRPr="006D477D" w:rsidTr="00EA5BA3">
        <w:trPr>
          <w:trHeight w:val="2970"/>
        </w:trPr>
        <w:tc>
          <w:tcPr>
            <w:tcW w:w="2547" w:type="dxa"/>
          </w:tcPr>
          <w:p w:rsidR="009E6B78" w:rsidRPr="006D477D" w:rsidRDefault="007D21B6">
            <w:pPr>
              <w:pStyle w:val="Default"/>
              <w:widowControl w:val="0"/>
              <w:rPr>
                <w:rFonts w:cs="Times New Roman"/>
                <w:szCs w:val="22"/>
              </w:rPr>
            </w:pPr>
            <w:r w:rsidRPr="006D477D">
              <w:rPr>
                <w:rFonts w:cs="Times New Roman"/>
                <w:szCs w:val="22"/>
              </w:rPr>
              <w:t xml:space="preserve">Неделя 2 (1 – 7 июля) </w:t>
            </w:r>
          </w:p>
        </w:tc>
        <w:tc>
          <w:tcPr>
            <w:tcW w:w="3791" w:type="dxa"/>
          </w:tcPr>
          <w:p w:rsidR="009E6B78" w:rsidRPr="006D477D" w:rsidRDefault="00323CC8">
            <w:pPr>
              <w:pStyle w:val="Default"/>
              <w:widowControl w:val="0"/>
              <w:rPr>
                <w:rFonts w:cs="Times New Roman"/>
                <w:szCs w:val="22"/>
              </w:rPr>
            </w:pPr>
            <w:r w:rsidRPr="006D477D">
              <w:rPr>
                <w:rFonts w:cs="Times New Roman"/>
                <w:szCs w:val="22"/>
              </w:rPr>
              <w:t>Разработка ф</w:t>
            </w:r>
            <w:r w:rsidR="007D21B6" w:rsidRPr="006D477D">
              <w:rPr>
                <w:rFonts w:cs="Times New Roman"/>
                <w:szCs w:val="22"/>
              </w:rPr>
              <w:t>ункциональност</w:t>
            </w:r>
            <w:r w:rsidRPr="006D477D">
              <w:rPr>
                <w:rFonts w:cs="Times New Roman"/>
                <w:szCs w:val="22"/>
              </w:rPr>
              <w:t>и</w:t>
            </w:r>
            <w:r w:rsidR="007D21B6" w:rsidRPr="006D477D">
              <w:rPr>
                <w:rFonts w:cs="Times New Roman"/>
                <w:szCs w:val="22"/>
              </w:rPr>
              <w:t xml:space="preserve"> и логик</w:t>
            </w:r>
            <w:r w:rsidRPr="006D477D">
              <w:rPr>
                <w:rFonts w:cs="Times New Roman"/>
                <w:szCs w:val="22"/>
              </w:rPr>
              <w:t>и</w:t>
            </w:r>
            <w:r w:rsidR="007D21B6" w:rsidRPr="006D477D">
              <w:rPr>
                <w:rFonts w:cs="Times New Roman"/>
                <w:szCs w:val="22"/>
              </w:rPr>
              <w:t xml:space="preserve"> игры </w:t>
            </w:r>
          </w:p>
        </w:tc>
        <w:tc>
          <w:tcPr>
            <w:tcW w:w="3169" w:type="dxa"/>
          </w:tcPr>
          <w:p w:rsidR="009E6B78" w:rsidRPr="006D477D" w:rsidRDefault="007D21B6">
            <w:pPr>
              <w:pStyle w:val="Default"/>
              <w:widowControl w:val="0"/>
              <w:rPr>
                <w:rFonts w:cs="Times New Roman"/>
                <w:szCs w:val="22"/>
              </w:rPr>
            </w:pPr>
            <w:r w:rsidRPr="006D477D">
              <w:rPr>
                <w:rFonts w:cs="Times New Roman"/>
                <w:szCs w:val="22"/>
              </w:rPr>
              <w:t>1. Реализация пользовательского ввода для управления зме</w:t>
            </w:r>
            <w:r w:rsidR="000A15DD" w:rsidRPr="006D477D">
              <w:rPr>
                <w:rFonts w:cs="Times New Roman"/>
                <w:szCs w:val="22"/>
              </w:rPr>
              <w:t>йкой</w:t>
            </w:r>
            <w:r w:rsidR="006A6AF9" w:rsidRPr="006D477D">
              <w:rPr>
                <w:rFonts w:cs="Times New Roman"/>
                <w:szCs w:val="22"/>
              </w:rPr>
              <w:t>.</w:t>
            </w:r>
          </w:p>
          <w:p w:rsidR="009E6B78" w:rsidRPr="006D477D" w:rsidRDefault="007D21B6">
            <w:pPr>
              <w:pStyle w:val="Default"/>
              <w:widowControl w:val="0"/>
              <w:rPr>
                <w:rFonts w:cs="Times New Roman"/>
                <w:szCs w:val="22"/>
              </w:rPr>
            </w:pPr>
            <w:r w:rsidRPr="006D477D">
              <w:rPr>
                <w:rFonts w:cs="Times New Roman"/>
                <w:szCs w:val="22"/>
              </w:rPr>
              <w:t xml:space="preserve">2. </w:t>
            </w:r>
            <w:r w:rsidR="000A15DD" w:rsidRPr="006D477D">
              <w:rPr>
                <w:rFonts w:cs="Times New Roman"/>
                <w:szCs w:val="22"/>
              </w:rPr>
              <w:t>Доработка</w:t>
            </w:r>
            <w:r w:rsidRPr="006D477D">
              <w:rPr>
                <w:rFonts w:cs="Times New Roman"/>
                <w:szCs w:val="22"/>
              </w:rPr>
              <w:t xml:space="preserve"> механики</w:t>
            </w:r>
            <w:r w:rsidR="000A15DD" w:rsidRPr="006D477D">
              <w:rPr>
                <w:rFonts w:cs="Times New Roman"/>
                <w:szCs w:val="22"/>
              </w:rPr>
              <w:t xml:space="preserve"> управления</w:t>
            </w:r>
            <w:r w:rsidR="006A6AF9" w:rsidRPr="006D477D">
              <w:rPr>
                <w:rFonts w:cs="Times New Roman"/>
                <w:szCs w:val="22"/>
              </w:rPr>
              <w:t>.</w:t>
            </w:r>
          </w:p>
          <w:p w:rsidR="009E6B78" w:rsidRPr="006D477D" w:rsidRDefault="007D21B6">
            <w:pPr>
              <w:pStyle w:val="Default"/>
              <w:widowControl w:val="0"/>
              <w:rPr>
                <w:rFonts w:cs="Times New Roman"/>
                <w:szCs w:val="22"/>
              </w:rPr>
            </w:pPr>
            <w:r w:rsidRPr="006D477D">
              <w:rPr>
                <w:rFonts w:cs="Times New Roman"/>
                <w:szCs w:val="22"/>
              </w:rPr>
              <w:t xml:space="preserve">3. </w:t>
            </w:r>
            <w:r w:rsidR="000A15DD" w:rsidRPr="006D477D">
              <w:rPr>
                <w:rFonts w:cs="Times New Roman"/>
                <w:szCs w:val="22"/>
              </w:rPr>
              <w:t xml:space="preserve">Обработка </w:t>
            </w:r>
            <w:r w:rsidRPr="006D477D">
              <w:rPr>
                <w:rFonts w:cs="Times New Roman"/>
                <w:szCs w:val="22"/>
              </w:rPr>
              <w:t>столкновени</w:t>
            </w:r>
            <w:r w:rsidR="000A15DD" w:rsidRPr="006D477D">
              <w:rPr>
                <w:rFonts w:cs="Times New Roman"/>
                <w:szCs w:val="22"/>
              </w:rPr>
              <w:t>й игровых объектов</w:t>
            </w:r>
            <w:r w:rsidR="006A6AF9" w:rsidRPr="006D477D">
              <w:rPr>
                <w:rFonts w:cs="Times New Roman"/>
                <w:szCs w:val="22"/>
              </w:rPr>
              <w:t>.</w:t>
            </w:r>
          </w:p>
          <w:p w:rsidR="000A15DD" w:rsidRPr="006D477D" w:rsidRDefault="007D21B6" w:rsidP="000A15DD">
            <w:pPr>
              <w:pStyle w:val="Default"/>
              <w:widowControl w:val="0"/>
              <w:rPr>
                <w:rFonts w:cs="Times New Roman"/>
                <w:szCs w:val="22"/>
              </w:rPr>
            </w:pPr>
            <w:r w:rsidRPr="006D477D">
              <w:rPr>
                <w:rFonts w:cs="Times New Roman"/>
                <w:szCs w:val="22"/>
              </w:rPr>
              <w:t>4. Реализация</w:t>
            </w:r>
            <w:r w:rsidR="000A15DD" w:rsidRPr="006D477D">
              <w:rPr>
                <w:rFonts w:cs="Times New Roman"/>
                <w:szCs w:val="22"/>
              </w:rPr>
              <w:t xml:space="preserve"> выбора сложности игры и изменения скорости змейки</w:t>
            </w:r>
            <w:r w:rsidR="00323CC8" w:rsidRPr="006D477D">
              <w:rPr>
                <w:rFonts w:cs="Times New Roman"/>
                <w:szCs w:val="22"/>
              </w:rPr>
              <w:t>.</w:t>
            </w:r>
          </w:p>
        </w:tc>
      </w:tr>
      <w:tr w:rsidR="009E6B78" w:rsidRPr="006D477D" w:rsidTr="00EA5BA3">
        <w:trPr>
          <w:trHeight w:val="2404"/>
        </w:trPr>
        <w:tc>
          <w:tcPr>
            <w:tcW w:w="2547" w:type="dxa"/>
          </w:tcPr>
          <w:p w:rsidR="009E6B78" w:rsidRPr="006D477D" w:rsidRDefault="007D21B6">
            <w:pPr>
              <w:pStyle w:val="Default"/>
              <w:widowControl w:val="0"/>
              <w:rPr>
                <w:rFonts w:cs="Times New Roman"/>
                <w:szCs w:val="22"/>
              </w:rPr>
            </w:pPr>
            <w:r w:rsidRPr="006D477D">
              <w:rPr>
                <w:rFonts w:cs="Times New Roman"/>
                <w:szCs w:val="22"/>
              </w:rPr>
              <w:t xml:space="preserve">Неделя 3 (8 – 14 июля) </w:t>
            </w:r>
          </w:p>
        </w:tc>
        <w:tc>
          <w:tcPr>
            <w:tcW w:w="3791" w:type="dxa"/>
          </w:tcPr>
          <w:p w:rsidR="009E6B78" w:rsidRPr="006D477D" w:rsidRDefault="007D21B6">
            <w:pPr>
              <w:pStyle w:val="Default"/>
              <w:widowControl w:val="0"/>
              <w:rPr>
                <w:rFonts w:cs="Times New Roman"/>
                <w:szCs w:val="22"/>
              </w:rPr>
            </w:pPr>
            <w:r w:rsidRPr="006D477D">
              <w:rPr>
                <w:rFonts w:cs="Times New Roman"/>
                <w:szCs w:val="22"/>
              </w:rPr>
              <w:t xml:space="preserve">Завершение и тестирование </w:t>
            </w:r>
          </w:p>
        </w:tc>
        <w:tc>
          <w:tcPr>
            <w:tcW w:w="3169" w:type="dxa"/>
          </w:tcPr>
          <w:p w:rsidR="009E6B78" w:rsidRPr="006D477D" w:rsidRDefault="007D21B6">
            <w:pPr>
              <w:pStyle w:val="Default"/>
              <w:widowControl w:val="0"/>
              <w:rPr>
                <w:rFonts w:cs="Times New Roman"/>
                <w:szCs w:val="22"/>
              </w:rPr>
            </w:pPr>
            <w:r w:rsidRPr="006D477D">
              <w:rPr>
                <w:rFonts w:cs="Times New Roman"/>
                <w:szCs w:val="22"/>
              </w:rPr>
              <w:t xml:space="preserve">1. </w:t>
            </w:r>
            <w:r w:rsidR="00323CC8" w:rsidRPr="006D477D">
              <w:rPr>
                <w:rFonts w:cs="Times New Roman"/>
                <w:szCs w:val="22"/>
              </w:rPr>
              <w:t>Реализация функции загрузки игровых карт</w:t>
            </w:r>
            <w:r w:rsidR="006A6AF9" w:rsidRPr="006D477D">
              <w:rPr>
                <w:rFonts w:cs="Times New Roman"/>
                <w:szCs w:val="22"/>
              </w:rPr>
              <w:t>.</w:t>
            </w:r>
            <w:r w:rsidRPr="006D477D">
              <w:rPr>
                <w:rFonts w:cs="Times New Roman"/>
                <w:szCs w:val="22"/>
              </w:rPr>
              <w:t xml:space="preserve"> </w:t>
            </w:r>
          </w:p>
          <w:p w:rsidR="009E6B78" w:rsidRPr="006D477D" w:rsidRDefault="007D21B6">
            <w:pPr>
              <w:pStyle w:val="Default"/>
              <w:widowControl w:val="0"/>
              <w:rPr>
                <w:rFonts w:cs="Times New Roman"/>
                <w:szCs w:val="22"/>
              </w:rPr>
            </w:pPr>
            <w:r w:rsidRPr="006D477D">
              <w:rPr>
                <w:rFonts w:cs="Times New Roman"/>
                <w:szCs w:val="22"/>
              </w:rPr>
              <w:t>2. Позиционирование и отрисовка препятствий на игровом поле</w:t>
            </w:r>
            <w:r w:rsidR="006A6AF9" w:rsidRPr="006D477D">
              <w:rPr>
                <w:rFonts w:cs="Times New Roman"/>
                <w:szCs w:val="22"/>
              </w:rPr>
              <w:t>.</w:t>
            </w:r>
            <w:r w:rsidRPr="006D477D">
              <w:rPr>
                <w:rFonts w:cs="Times New Roman"/>
                <w:szCs w:val="22"/>
              </w:rPr>
              <w:t xml:space="preserve"> </w:t>
            </w:r>
          </w:p>
          <w:p w:rsidR="009E6B78" w:rsidRPr="006D477D" w:rsidRDefault="007D21B6">
            <w:pPr>
              <w:pStyle w:val="Default"/>
              <w:widowControl w:val="0"/>
              <w:rPr>
                <w:rFonts w:cs="Times New Roman"/>
                <w:szCs w:val="22"/>
              </w:rPr>
            </w:pPr>
            <w:r w:rsidRPr="006D477D">
              <w:rPr>
                <w:rFonts w:cs="Times New Roman"/>
                <w:szCs w:val="22"/>
              </w:rPr>
              <w:t>3. Тестирование и отладка</w:t>
            </w:r>
            <w:r w:rsidR="006A6AF9" w:rsidRPr="006D477D">
              <w:rPr>
                <w:rFonts w:cs="Times New Roman"/>
                <w:szCs w:val="22"/>
              </w:rPr>
              <w:t>.</w:t>
            </w:r>
            <w:r w:rsidRPr="006D477D">
              <w:rPr>
                <w:rFonts w:cs="Times New Roman"/>
                <w:szCs w:val="22"/>
              </w:rPr>
              <w:t xml:space="preserve"> </w:t>
            </w:r>
          </w:p>
          <w:p w:rsidR="009E6B78" w:rsidRPr="006D477D" w:rsidRDefault="007D21B6">
            <w:pPr>
              <w:pStyle w:val="Default"/>
              <w:widowControl w:val="0"/>
              <w:rPr>
                <w:rFonts w:cs="Times New Roman"/>
                <w:szCs w:val="22"/>
              </w:rPr>
            </w:pPr>
            <w:r w:rsidRPr="006D477D">
              <w:rPr>
                <w:rFonts w:cs="Times New Roman"/>
                <w:szCs w:val="22"/>
              </w:rPr>
              <w:t xml:space="preserve">4. Обнаружение и исправление багов. </w:t>
            </w:r>
          </w:p>
        </w:tc>
      </w:tr>
    </w:tbl>
    <w:p w:rsidR="009E6B78" w:rsidRPr="006D477D" w:rsidRDefault="009E6B78">
      <w:pPr>
        <w:pStyle w:val="Default"/>
        <w:widowControl w:val="0"/>
        <w:rPr>
          <w:rFonts w:cs="Times New Roman"/>
          <w:sz w:val="28"/>
        </w:rPr>
      </w:pPr>
    </w:p>
    <w:p w:rsidR="00710D65" w:rsidRPr="006D477D" w:rsidRDefault="006A6AF9" w:rsidP="0074114B">
      <w:pPr>
        <w:pStyle w:val="af5"/>
      </w:pPr>
      <w:r w:rsidRPr="006D477D">
        <w:t xml:space="preserve">Исходя из набора уникальных навыков и опыта каждого </w:t>
      </w:r>
      <w:r w:rsidR="00177172" w:rsidRPr="006D477D">
        <w:t xml:space="preserve">из </w:t>
      </w:r>
      <w:r w:rsidRPr="006D477D">
        <w:t>участник</w:t>
      </w:r>
      <w:r w:rsidR="00177172" w:rsidRPr="006D477D">
        <w:t>ов проекта</w:t>
      </w:r>
      <w:r w:rsidRPr="006D477D">
        <w:t>, р</w:t>
      </w:r>
      <w:r w:rsidR="00710D65" w:rsidRPr="006D477D">
        <w:t>оли в проекте были распределены следующим образом:</w:t>
      </w:r>
    </w:p>
    <w:p w:rsidR="009E6B78" w:rsidRPr="006D477D" w:rsidRDefault="007D21B6" w:rsidP="0074114B">
      <w:pPr>
        <w:pStyle w:val="af5"/>
        <w:numPr>
          <w:ilvl w:val="0"/>
          <w:numId w:val="14"/>
        </w:numPr>
      </w:pPr>
      <w:r w:rsidRPr="006D477D">
        <w:t>Михайлов Глеб Алекс</w:t>
      </w:r>
      <w:r w:rsidR="006A6AF9" w:rsidRPr="006D477D">
        <w:t>еевич</w:t>
      </w:r>
      <w:r w:rsidRPr="006D477D">
        <w:t xml:space="preserve"> — </w:t>
      </w:r>
      <w:r w:rsidR="00AE2409" w:rsidRPr="006D477D">
        <w:t>аналитик,</w:t>
      </w:r>
      <w:r w:rsidRPr="006D477D">
        <w:t xml:space="preserve"> разработчик</w:t>
      </w:r>
      <w:r w:rsidR="006A6AF9" w:rsidRPr="006D477D">
        <w:t>;</w:t>
      </w:r>
    </w:p>
    <w:p w:rsidR="009E6B78" w:rsidRPr="006D477D" w:rsidRDefault="007D21B6" w:rsidP="0074114B">
      <w:pPr>
        <w:pStyle w:val="af5"/>
        <w:numPr>
          <w:ilvl w:val="0"/>
          <w:numId w:val="14"/>
        </w:numPr>
      </w:pPr>
      <w:r w:rsidRPr="006D477D">
        <w:t xml:space="preserve">Билык Владислав Сергеевич — </w:t>
      </w:r>
      <w:r w:rsidR="00A75296" w:rsidRPr="006D477D">
        <w:t>главный</w:t>
      </w:r>
      <w:r w:rsidRPr="006D477D">
        <w:t xml:space="preserve"> разработчик.</w:t>
      </w:r>
      <w:r w:rsidRPr="006D477D">
        <w:br w:type="page"/>
      </w:r>
    </w:p>
    <w:p w:rsidR="009E6B78" w:rsidRPr="006D477D" w:rsidRDefault="007D21B6" w:rsidP="00020043">
      <w:pPr>
        <w:pStyle w:val="af6"/>
        <w:outlineLvl w:val="0"/>
      </w:pPr>
      <w:bookmarkStart w:id="13" w:name="__RefHeading___Toc4715_1850258828"/>
      <w:bookmarkStart w:id="14" w:name="_Toc172224426"/>
      <w:bookmarkEnd w:id="13"/>
      <w:r w:rsidRPr="006D477D">
        <w:lastRenderedPageBreak/>
        <w:t>Анализ и выбор средств реализации программы</w:t>
      </w:r>
      <w:bookmarkEnd w:id="14"/>
    </w:p>
    <w:p w:rsidR="009E6B78" w:rsidRPr="006D477D" w:rsidRDefault="00323CC8" w:rsidP="0074114B">
      <w:pPr>
        <w:pStyle w:val="af5"/>
      </w:pPr>
      <w:r w:rsidRPr="006D477D">
        <w:t>Данная работа подразумевает</w:t>
      </w:r>
      <w:r w:rsidR="007D21B6" w:rsidRPr="006D477D">
        <w:t xml:space="preserve">, что в процессе создания не будут использоваться сторонние библиотеки и графический интерфейс, </w:t>
      </w:r>
      <w:r w:rsidRPr="006D477D">
        <w:t>поэтому было принято решение</w:t>
      </w:r>
      <w:r w:rsidR="007D21B6" w:rsidRPr="006D477D">
        <w:t xml:space="preserve"> использовать </w:t>
      </w:r>
      <w:r w:rsidRPr="006D477D">
        <w:t>библиотеки и модули, интегрированные в яз</w:t>
      </w:r>
      <w:r w:rsidR="0074114B" w:rsidRPr="006D477D">
        <w:t>ы</w:t>
      </w:r>
      <w:r w:rsidRPr="006D477D">
        <w:t xml:space="preserve">к программирования </w:t>
      </w:r>
      <w:r w:rsidRPr="006D477D">
        <w:rPr>
          <w:lang w:val="en-US"/>
        </w:rPr>
        <w:t>C</w:t>
      </w:r>
      <w:r w:rsidRPr="006D477D">
        <w:t xml:space="preserve">++. </w:t>
      </w:r>
      <w:r w:rsidR="007D21B6" w:rsidRPr="006D477D">
        <w:t>Основные средства реализации программы включают:</w:t>
      </w:r>
    </w:p>
    <w:p w:rsidR="009E6B78" w:rsidRPr="006D477D" w:rsidRDefault="0074114B" w:rsidP="0074114B">
      <w:pPr>
        <w:pStyle w:val="af5"/>
        <w:numPr>
          <w:ilvl w:val="0"/>
          <w:numId w:val="15"/>
        </w:numPr>
        <w:ind w:left="113" w:firstLine="709"/>
      </w:pPr>
      <w:r w:rsidRPr="006D477D">
        <w:rPr>
          <w:rStyle w:val="a4"/>
          <w:b w:val="0"/>
          <w:color w:val="24292F"/>
        </w:rPr>
        <w:t xml:space="preserve"> </w:t>
      </w:r>
      <w:r w:rsidR="007D21B6" w:rsidRPr="006D477D">
        <w:rPr>
          <w:rStyle w:val="a4"/>
          <w:b w:val="0"/>
          <w:color w:val="24292F"/>
        </w:rPr>
        <w:t>Стандартная библиотека C++</w:t>
      </w:r>
      <w:r w:rsidR="007D21B6" w:rsidRPr="006D477D">
        <w:t>: используется для работы с вводом и выводом данных, генерации случайных чисел и управления временем выполнения программы. Стандартная библиотека C++ предоставляет широкий набор функций и классов, которые облегчают разработку программного обеспечения и позволяют сосредоточиться на логике приложения.</w:t>
      </w:r>
    </w:p>
    <w:p w:rsidR="009E6B78" w:rsidRPr="006D477D" w:rsidRDefault="0074114B" w:rsidP="0074114B">
      <w:pPr>
        <w:pStyle w:val="af5"/>
        <w:numPr>
          <w:ilvl w:val="0"/>
          <w:numId w:val="15"/>
        </w:numPr>
        <w:ind w:left="113" w:firstLine="709"/>
      </w:pPr>
      <w:r w:rsidRPr="006D477D">
        <w:rPr>
          <w:rStyle w:val="a4"/>
          <w:b w:val="0"/>
          <w:color w:val="24292F"/>
        </w:rPr>
        <w:t xml:space="preserve"> </w:t>
      </w:r>
      <w:r w:rsidR="007D21B6" w:rsidRPr="006D477D">
        <w:rPr>
          <w:rStyle w:val="a4"/>
          <w:b w:val="0"/>
          <w:color w:val="24292F"/>
        </w:rPr>
        <w:t>&lt;</w:t>
      </w:r>
      <w:proofErr w:type="spellStart"/>
      <w:r w:rsidR="007D21B6" w:rsidRPr="006D477D">
        <w:rPr>
          <w:rStyle w:val="a4"/>
          <w:b w:val="0"/>
          <w:color w:val="24292F"/>
        </w:rPr>
        <w:t>iostream</w:t>
      </w:r>
      <w:proofErr w:type="spellEnd"/>
      <w:r w:rsidR="007D21B6" w:rsidRPr="006D477D">
        <w:rPr>
          <w:rStyle w:val="a4"/>
          <w:b w:val="0"/>
          <w:color w:val="24292F"/>
        </w:rPr>
        <w:t>&gt;</w:t>
      </w:r>
      <w:r w:rsidR="007D21B6" w:rsidRPr="006D477D">
        <w:rPr>
          <w:color w:val="24292F"/>
        </w:rPr>
        <w:t xml:space="preserve">: </w:t>
      </w:r>
      <w:r w:rsidR="00323CC8" w:rsidRPr="006D477D">
        <w:rPr>
          <w:color w:val="24292F"/>
        </w:rPr>
        <w:t xml:space="preserve">подключается </w:t>
      </w:r>
      <w:r w:rsidR="007D21B6" w:rsidRPr="006D477D">
        <w:rPr>
          <w:color w:val="24292F"/>
        </w:rPr>
        <w:t>для ввода и вывода данных в консоль. Этот заголовочный файл предоставляет функции для работы с потоками ввода и вывода, что позволяет легко взаимодействовать с пользователем через консольное окно.</w:t>
      </w:r>
    </w:p>
    <w:p w:rsidR="009E6B78" w:rsidRPr="006D477D" w:rsidRDefault="0074114B" w:rsidP="0074114B">
      <w:pPr>
        <w:pStyle w:val="af5"/>
        <w:numPr>
          <w:ilvl w:val="0"/>
          <w:numId w:val="15"/>
        </w:numPr>
        <w:ind w:left="113" w:firstLine="709"/>
      </w:pPr>
      <w:r w:rsidRPr="006D477D">
        <w:rPr>
          <w:rStyle w:val="a4"/>
          <w:b w:val="0"/>
          <w:color w:val="24292F"/>
        </w:rPr>
        <w:t xml:space="preserve"> </w:t>
      </w:r>
      <w:r w:rsidR="007D21B6" w:rsidRPr="006D477D">
        <w:rPr>
          <w:rStyle w:val="a4"/>
          <w:b w:val="0"/>
          <w:color w:val="24292F"/>
        </w:rPr>
        <w:t>&lt;</w:t>
      </w:r>
      <w:proofErr w:type="spellStart"/>
      <w:r w:rsidR="007D21B6" w:rsidRPr="006D477D">
        <w:rPr>
          <w:rStyle w:val="a4"/>
          <w:b w:val="0"/>
          <w:color w:val="24292F"/>
        </w:rPr>
        <w:t>conio.h</w:t>
      </w:r>
      <w:proofErr w:type="spellEnd"/>
      <w:r w:rsidR="007D21B6" w:rsidRPr="006D477D">
        <w:rPr>
          <w:rStyle w:val="a4"/>
          <w:b w:val="0"/>
          <w:color w:val="24292F"/>
        </w:rPr>
        <w:t>&gt;</w:t>
      </w:r>
      <w:r w:rsidR="007D21B6" w:rsidRPr="006D477D">
        <w:rPr>
          <w:color w:val="24292F"/>
        </w:rPr>
        <w:t xml:space="preserve">: </w:t>
      </w:r>
      <w:r w:rsidR="00323CC8" w:rsidRPr="006D477D">
        <w:rPr>
          <w:color w:val="24292F"/>
        </w:rPr>
        <w:t xml:space="preserve">задействуется </w:t>
      </w:r>
      <w:r w:rsidR="007D21B6" w:rsidRPr="006D477D">
        <w:rPr>
          <w:color w:val="24292F"/>
        </w:rPr>
        <w:t>для работы с функци</w:t>
      </w:r>
      <w:r w:rsidR="00323CC8" w:rsidRPr="006D477D">
        <w:rPr>
          <w:color w:val="24292F"/>
        </w:rPr>
        <w:t>ями</w:t>
      </w:r>
      <w:r w:rsidR="007D21B6" w:rsidRPr="006D477D">
        <w:rPr>
          <w:color w:val="24292F"/>
        </w:rPr>
        <w:t xml:space="preserve"> _</w:t>
      </w:r>
      <w:proofErr w:type="spellStart"/>
      <w:proofErr w:type="gramStart"/>
      <w:r w:rsidR="007D21B6" w:rsidRPr="006D477D">
        <w:rPr>
          <w:color w:val="24292F"/>
        </w:rPr>
        <w:t>kbhit</w:t>
      </w:r>
      <w:proofErr w:type="spellEnd"/>
      <w:r w:rsidR="007D21B6" w:rsidRPr="006D477D">
        <w:rPr>
          <w:color w:val="24292F"/>
        </w:rPr>
        <w:t>(</w:t>
      </w:r>
      <w:proofErr w:type="gramEnd"/>
      <w:r w:rsidR="007D21B6" w:rsidRPr="006D477D">
        <w:rPr>
          <w:color w:val="24292F"/>
        </w:rPr>
        <w:t>) и _</w:t>
      </w:r>
      <w:proofErr w:type="spellStart"/>
      <w:r w:rsidR="007D21B6" w:rsidRPr="006D477D">
        <w:rPr>
          <w:color w:val="24292F"/>
        </w:rPr>
        <w:t>getch</w:t>
      </w:r>
      <w:proofErr w:type="spellEnd"/>
      <w:r w:rsidR="007D21B6" w:rsidRPr="006D477D">
        <w:rPr>
          <w:color w:val="24292F"/>
        </w:rPr>
        <w:t>(), которые позволяют обрабатывать нажатия клавиш. Эти функции необходимы для реализации интерактивного управления змейкой в реальном времени.</w:t>
      </w:r>
    </w:p>
    <w:p w:rsidR="009E6B78" w:rsidRPr="006D477D" w:rsidRDefault="0074114B" w:rsidP="0074114B">
      <w:pPr>
        <w:pStyle w:val="af5"/>
        <w:numPr>
          <w:ilvl w:val="0"/>
          <w:numId w:val="15"/>
        </w:numPr>
        <w:ind w:left="113" w:firstLine="709"/>
      </w:pPr>
      <w:r w:rsidRPr="006D477D">
        <w:rPr>
          <w:rStyle w:val="a4"/>
          <w:b w:val="0"/>
          <w:color w:val="24292F"/>
        </w:rPr>
        <w:t xml:space="preserve"> </w:t>
      </w:r>
      <w:r w:rsidR="007D21B6" w:rsidRPr="006D477D">
        <w:rPr>
          <w:rStyle w:val="a4"/>
          <w:b w:val="0"/>
          <w:color w:val="24292F"/>
        </w:rPr>
        <w:t>&lt;</w:t>
      </w:r>
      <w:proofErr w:type="spellStart"/>
      <w:r w:rsidR="007D21B6" w:rsidRPr="006D477D">
        <w:rPr>
          <w:rStyle w:val="a4"/>
          <w:b w:val="0"/>
          <w:color w:val="24292F"/>
        </w:rPr>
        <w:t>windows.h</w:t>
      </w:r>
      <w:proofErr w:type="spellEnd"/>
      <w:r w:rsidR="007D21B6" w:rsidRPr="006D477D">
        <w:rPr>
          <w:rStyle w:val="a4"/>
          <w:b w:val="0"/>
          <w:color w:val="24292F"/>
        </w:rPr>
        <w:t>&gt;</w:t>
      </w:r>
      <w:r w:rsidR="007D21B6" w:rsidRPr="006D477D">
        <w:rPr>
          <w:color w:val="24292F"/>
        </w:rPr>
        <w:t xml:space="preserve">: </w:t>
      </w:r>
      <w:r w:rsidR="00323CC8" w:rsidRPr="006D477D">
        <w:rPr>
          <w:color w:val="24292F"/>
        </w:rPr>
        <w:t xml:space="preserve">применяется </w:t>
      </w:r>
      <w:r w:rsidR="007D21B6" w:rsidRPr="006D477D">
        <w:rPr>
          <w:color w:val="24292F"/>
        </w:rPr>
        <w:t xml:space="preserve">для использования функции </w:t>
      </w:r>
      <w:proofErr w:type="spellStart"/>
      <w:proofErr w:type="gramStart"/>
      <w:r w:rsidR="007D21B6" w:rsidRPr="006D477D">
        <w:rPr>
          <w:color w:val="24292F"/>
        </w:rPr>
        <w:t>Sleep</w:t>
      </w:r>
      <w:proofErr w:type="spellEnd"/>
      <w:r w:rsidR="007D21B6" w:rsidRPr="006D477D">
        <w:rPr>
          <w:color w:val="24292F"/>
        </w:rPr>
        <w:t>(</w:t>
      </w:r>
      <w:proofErr w:type="gramEnd"/>
      <w:r w:rsidR="007D21B6" w:rsidRPr="006D477D">
        <w:rPr>
          <w:color w:val="24292F"/>
        </w:rPr>
        <w:t>), которая позволяет приостанавливать выполнение программы на заданное время. Эта функция используется для создания задержек между обновлениями экрана, что делает игру более плавной и управляемой.</w:t>
      </w:r>
    </w:p>
    <w:p w:rsidR="009E6B78" w:rsidRPr="006D477D" w:rsidRDefault="0074114B" w:rsidP="0074114B">
      <w:pPr>
        <w:pStyle w:val="af5"/>
        <w:numPr>
          <w:ilvl w:val="0"/>
          <w:numId w:val="15"/>
        </w:numPr>
        <w:ind w:left="113" w:firstLine="709"/>
      </w:pPr>
      <w:r w:rsidRPr="006D477D">
        <w:rPr>
          <w:color w:val="24292F"/>
        </w:rPr>
        <w:t xml:space="preserve"> </w:t>
      </w:r>
      <w:r w:rsidR="007D21B6" w:rsidRPr="006D477D">
        <w:rPr>
          <w:color w:val="24292F"/>
        </w:rPr>
        <w:t>&lt;</w:t>
      </w:r>
      <w:proofErr w:type="spellStart"/>
      <w:r w:rsidR="007D21B6" w:rsidRPr="006D477D">
        <w:rPr>
          <w:color w:val="24292F"/>
        </w:rPr>
        <w:t>string</w:t>
      </w:r>
      <w:proofErr w:type="spellEnd"/>
      <w:r w:rsidR="007D21B6" w:rsidRPr="006D477D">
        <w:rPr>
          <w:color w:val="24292F"/>
        </w:rPr>
        <w:t xml:space="preserve">&gt;: </w:t>
      </w:r>
      <w:r w:rsidR="00323CC8" w:rsidRPr="006D477D">
        <w:rPr>
          <w:color w:val="24292F"/>
        </w:rPr>
        <w:t xml:space="preserve">используется </w:t>
      </w:r>
      <w:r w:rsidR="007D21B6" w:rsidRPr="006D477D">
        <w:rPr>
          <w:color w:val="24292F"/>
        </w:rPr>
        <w:t>для возможности работать со строковыми типами данных.</w:t>
      </w:r>
    </w:p>
    <w:p w:rsidR="009E6B78" w:rsidRPr="006D477D" w:rsidRDefault="0074114B" w:rsidP="0074114B">
      <w:pPr>
        <w:pStyle w:val="af5"/>
        <w:numPr>
          <w:ilvl w:val="0"/>
          <w:numId w:val="15"/>
        </w:numPr>
        <w:ind w:left="113" w:firstLine="709"/>
      </w:pPr>
      <w:r w:rsidRPr="006D477D">
        <w:rPr>
          <w:color w:val="24292F"/>
        </w:rPr>
        <w:t xml:space="preserve"> </w:t>
      </w:r>
      <w:r w:rsidR="007D21B6" w:rsidRPr="006D477D">
        <w:rPr>
          <w:color w:val="24292F"/>
        </w:rPr>
        <w:t>&lt;</w:t>
      </w:r>
      <w:proofErr w:type="spellStart"/>
      <w:r w:rsidR="007D21B6" w:rsidRPr="006D477D">
        <w:rPr>
          <w:color w:val="24292F"/>
        </w:rPr>
        <w:t>stdlib.h</w:t>
      </w:r>
      <w:proofErr w:type="spellEnd"/>
      <w:r w:rsidR="007D21B6" w:rsidRPr="006D477D">
        <w:rPr>
          <w:color w:val="24292F"/>
        </w:rPr>
        <w:t xml:space="preserve">&gt;: </w:t>
      </w:r>
      <w:r w:rsidR="00323CC8" w:rsidRPr="006D477D">
        <w:rPr>
          <w:color w:val="24292F"/>
        </w:rPr>
        <w:t>подключается для распределения</w:t>
      </w:r>
      <w:r w:rsidR="007D21B6" w:rsidRPr="006D477D">
        <w:rPr>
          <w:color w:val="24292F"/>
        </w:rPr>
        <w:t xml:space="preserve"> памяти компьютера, управлением процессами и преобразованием.</w:t>
      </w:r>
    </w:p>
    <w:p w:rsidR="009E6B78" w:rsidRPr="006D477D" w:rsidRDefault="0074114B" w:rsidP="0074114B">
      <w:pPr>
        <w:pStyle w:val="af5"/>
        <w:numPr>
          <w:ilvl w:val="0"/>
          <w:numId w:val="15"/>
        </w:numPr>
        <w:ind w:left="113" w:firstLine="709"/>
      </w:pPr>
      <w:r w:rsidRPr="006D477D">
        <w:rPr>
          <w:color w:val="24292F"/>
        </w:rPr>
        <w:t xml:space="preserve"> </w:t>
      </w:r>
      <w:r w:rsidR="007D21B6" w:rsidRPr="006D477D">
        <w:rPr>
          <w:color w:val="24292F"/>
        </w:rPr>
        <w:t>&lt;</w:t>
      </w:r>
      <w:proofErr w:type="spellStart"/>
      <w:r w:rsidR="007D21B6" w:rsidRPr="006D477D">
        <w:rPr>
          <w:color w:val="24292F"/>
        </w:rPr>
        <w:t>fstream</w:t>
      </w:r>
      <w:proofErr w:type="spellEnd"/>
      <w:r w:rsidR="007D21B6" w:rsidRPr="006D477D">
        <w:rPr>
          <w:color w:val="24292F"/>
        </w:rPr>
        <w:t xml:space="preserve">&gt;: </w:t>
      </w:r>
      <w:r w:rsidR="00323CC8" w:rsidRPr="006D477D">
        <w:rPr>
          <w:color w:val="24292F"/>
        </w:rPr>
        <w:t xml:space="preserve">вызывается </w:t>
      </w:r>
      <w:r w:rsidR="007D21B6" w:rsidRPr="006D477D">
        <w:rPr>
          <w:color w:val="24292F"/>
        </w:rPr>
        <w:t>для работы с файлами (чтение файла, запись данных в файл).</w:t>
      </w:r>
    </w:p>
    <w:p w:rsidR="009E6B78" w:rsidRPr="006D477D" w:rsidRDefault="007D21B6" w:rsidP="0074114B">
      <w:pPr>
        <w:pStyle w:val="af5"/>
      </w:pPr>
      <w:r w:rsidRPr="006D477D">
        <w:t xml:space="preserve">В качестве среды программирования был выбран </w:t>
      </w:r>
      <w:r w:rsidR="00A75296" w:rsidRPr="006D477D">
        <w:t>текстовый</w:t>
      </w:r>
      <w:r w:rsidRPr="006D477D">
        <w:t xml:space="preserve"> редактор </w:t>
      </w:r>
      <w:proofErr w:type="spellStart"/>
      <w:r w:rsidRPr="006D477D">
        <w:t>CodeBlock</w:t>
      </w:r>
      <w:r w:rsidR="00323CC8" w:rsidRPr="006D477D">
        <w:t>s</w:t>
      </w:r>
      <w:proofErr w:type="spellEnd"/>
      <w:r w:rsidR="00323CC8" w:rsidRPr="006D477D">
        <w:t xml:space="preserve">, поскольку он весьма легок в использовании и имеет интуитивно </w:t>
      </w:r>
      <w:r w:rsidR="00323CC8" w:rsidRPr="006D477D">
        <w:lastRenderedPageBreak/>
        <w:t>понятный интерфейс.</w:t>
      </w:r>
      <w:r w:rsidRPr="006D477D">
        <w:t xml:space="preserve"> </w:t>
      </w:r>
      <w:r w:rsidR="00710D65" w:rsidRPr="006D477D">
        <w:t>Помимо этого, д</w:t>
      </w:r>
      <w:r w:rsidRPr="006D477D">
        <w:t>ля более удобной работы в команде</w:t>
      </w:r>
      <w:r w:rsidR="00710D65" w:rsidRPr="006D477D">
        <w:t xml:space="preserve"> было решено</w:t>
      </w:r>
      <w:r w:rsidRPr="006D477D">
        <w:t xml:space="preserve"> использова</w:t>
      </w:r>
      <w:r w:rsidR="00710D65" w:rsidRPr="006D477D">
        <w:t>ть</w:t>
      </w:r>
      <w:r w:rsidRPr="006D477D">
        <w:t xml:space="preserve"> сервис </w:t>
      </w:r>
      <w:proofErr w:type="spellStart"/>
      <w:r w:rsidRPr="006D477D">
        <w:t>GitHub</w:t>
      </w:r>
      <w:proofErr w:type="spellEnd"/>
      <w:r w:rsidR="00710D65" w:rsidRPr="006D477D">
        <w:t xml:space="preserve">. </w:t>
      </w:r>
      <w:proofErr w:type="spellStart"/>
      <w:r w:rsidR="00710D65" w:rsidRPr="006D477D">
        <w:t>GitHub</w:t>
      </w:r>
      <w:proofErr w:type="spellEnd"/>
      <w:r w:rsidR="00710D65" w:rsidRPr="006D477D">
        <w:t xml:space="preserve"> позволяет нескольким разработчикам работать над одним и тем же проектом одновременно. Система </w:t>
      </w:r>
      <w:proofErr w:type="spellStart"/>
      <w:r w:rsidR="00710D65" w:rsidRPr="006D477D">
        <w:t>pull</w:t>
      </w:r>
      <w:proofErr w:type="spellEnd"/>
      <w:r w:rsidR="00710D65" w:rsidRPr="006D477D">
        <w:t xml:space="preserve"> </w:t>
      </w:r>
      <w:proofErr w:type="spellStart"/>
      <w:r w:rsidR="00710D65" w:rsidRPr="006D477D">
        <w:t>requests</w:t>
      </w:r>
      <w:proofErr w:type="spellEnd"/>
      <w:r w:rsidR="00710D65" w:rsidRPr="006D477D">
        <w:t xml:space="preserve"> и возможность легко просматривать изменения позволяют командам эффективно сотрудничать. Также </w:t>
      </w:r>
      <w:proofErr w:type="spellStart"/>
      <w:r w:rsidR="00710D65" w:rsidRPr="006D477D">
        <w:t>GitHub</w:t>
      </w:r>
      <w:proofErr w:type="spellEnd"/>
      <w:r w:rsidR="00710D65" w:rsidRPr="006D477D">
        <w:t xml:space="preserve"> использует </w:t>
      </w:r>
      <w:proofErr w:type="spellStart"/>
      <w:r w:rsidR="00710D65" w:rsidRPr="006D477D">
        <w:t>Git</w:t>
      </w:r>
      <w:proofErr w:type="spellEnd"/>
      <w:r w:rsidR="00710D65" w:rsidRPr="006D477D">
        <w:t xml:space="preserve"> – мощную систему контроля версий, которая позволяет отслеживать все изменения в проекте. Это делает возможным возврат к любой предыдущей версии кода при необходимости. Для удобной работы с </w:t>
      </w:r>
      <w:proofErr w:type="spellStart"/>
      <w:r w:rsidR="00710D65" w:rsidRPr="006D477D">
        <w:t>GitHub</w:t>
      </w:r>
      <w:proofErr w:type="spellEnd"/>
      <w:r w:rsidR="00710D65" w:rsidRPr="006D477D">
        <w:t xml:space="preserve">, было решено использовать программу </w:t>
      </w:r>
      <w:proofErr w:type="spellStart"/>
      <w:r w:rsidRPr="006D477D">
        <w:t>GitHub</w:t>
      </w:r>
      <w:proofErr w:type="spellEnd"/>
      <w:r w:rsidRPr="006D477D">
        <w:t xml:space="preserve"> Desktop.</w:t>
      </w:r>
    </w:p>
    <w:p w:rsidR="009E6B78" w:rsidRPr="006D477D" w:rsidRDefault="007D21B6" w:rsidP="00020043">
      <w:pPr>
        <w:pStyle w:val="af6"/>
        <w:outlineLvl w:val="0"/>
      </w:pPr>
      <w:bookmarkStart w:id="15" w:name="__RefHeading___Toc4717_1850258828"/>
      <w:bookmarkStart w:id="16" w:name="_Toc172224427"/>
      <w:bookmarkEnd w:id="15"/>
      <w:r w:rsidRPr="006D477D">
        <w:t>Описание алгоритма работы программы</w:t>
      </w:r>
      <w:bookmarkEnd w:id="16"/>
    </w:p>
    <w:p w:rsidR="009E6B78" w:rsidRPr="006D477D" w:rsidRDefault="007D21B6" w:rsidP="0074114B">
      <w:pPr>
        <w:pStyle w:val="af5"/>
      </w:pPr>
      <w:r w:rsidRPr="006D477D">
        <w:t xml:space="preserve">Программа реализует классическую игру </w:t>
      </w:r>
      <w:r w:rsidR="00A75296" w:rsidRPr="006D477D">
        <w:t>«</w:t>
      </w:r>
      <w:r w:rsidRPr="006D477D">
        <w:t>Змейка</w:t>
      </w:r>
      <w:r w:rsidR="00A75296" w:rsidRPr="006D477D">
        <w:t>»</w:t>
      </w:r>
      <w:r w:rsidRPr="006D477D">
        <w:t>, в которой игрок управляет змейкой, собирая объекты (еду) и избегая столкновений с границами игрового поля и собственным телом. Основные моменты алгоритма включают:</w:t>
      </w:r>
    </w:p>
    <w:p w:rsidR="009E6B78" w:rsidRPr="006D477D" w:rsidRDefault="007D21B6" w:rsidP="0074114B">
      <w:pPr>
        <w:pStyle w:val="af5"/>
        <w:numPr>
          <w:ilvl w:val="0"/>
          <w:numId w:val="19"/>
        </w:numPr>
        <w:ind w:left="113" w:firstLine="709"/>
      </w:pPr>
      <w:r w:rsidRPr="006D477D">
        <w:rPr>
          <w:rStyle w:val="a4"/>
          <w:b w:val="0"/>
          <w:bCs w:val="0"/>
        </w:rPr>
        <w:t>Инициализация игры</w:t>
      </w:r>
      <w:r w:rsidRPr="006D477D">
        <w:t>: установка начальных значений переменных, таких как положение змейки, положение еды, счет и направление движения. На этом этапе создаются все необходимые объекты и переменные, которые будут использоваться в ходе игры.</w:t>
      </w:r>
    </w:p>
    <w:p w:rsidR="009E6B78" w:rsidRPr="006D477D" w:rsidRDefault="007D21B6" w:rsidP="0074114B">
      <w:pPr>
        <w:pStyle w:val="af5"/>
        <w:numPr>
          <w:ilvl w:val="0"/>
          <w:numId w:val="19"/>
        </w:numPr>
        <w:ind w:left="113" w:firstLine="709"/>
      </w:pPr>
      <w:r w:rsidRPr="006D477D">
        <w:rPr>
          <w:rStyle w:val="a4"/>
          <w:b w:val="0"/>
          <w:bCs w:val="0"/>
        </w:rPr>
        <w:t>Отрисовка игрового поля</w:t>
      </w:r>
      <w:r w:rsidRPr="006D477D">
        <w:t>: вывод границ игрового поля, змейки и еды на экран. Этот шаг включает в себя обновление экрана и отображение текущего состояния игры, что позволяет игроку видеть, где находится змейка и еда.</w:t>
      </w:r>
    </w:p>
    <w:p w:rsidR="009E6B78" w:rsidRPr="006D477D" w:rsidRDefault="007D21B6" w:rsidP="0074114B">
      <w:pPr>
        <w:pStyle w:val="af5"/>
        <w:numPr>
          <w:ilvl w:val="0"/>
          <w:numId w:val="19"/>
        </w:numPr>
        <w:ind w:left="113" w:firstLine="709"/>
      </w:pPr>
      <w:r w:rsidRPr="006D477D">
        <w:rPr>
          <w:rStyle w:val="a4"/>
          <w:b w:val="0"/>
          <w:bCs w:val="0"/>
        </w:rPr>
        <w:t>Обработка ввода</w:t>
      </w:r>
      <w:r w:rsidRPr="006D477D">
        <w:t>: проверка нажатий клавиш и изменение направления движения змейки в зависимости от нажатой клавиши. Этот шаг обеспечивает интерактивность игры, позволяя игроку управлять змейкой с помощью клавиш направления.</w:t>
      </w:r>
    </w:p>
    <w:p w:rsidR="009E6B78" w:rsidRPr="006D477D" w:rsidRDefault="007D21B6" w:rsidP="0074114B">
      <w:pPr>
        <w:pStyle w:val="af5"/>
        <w:numPr>
          <w:ilvl w:val="0"/>
          <w:numId w:val="19"/>
        </w:numPr>
        <w:ind w:left="113" w:firstLine="709"/>
      </w:pPr>
      <w:r w:rsidRPr="006D477D">
        <w:rPr>
          <w:rStyle w:val="a4"/>
          <w:b w:val="0"/>
          <w:bCs w:val="0"/>
        </w:rPr>
        <w:t>Логика игры</w:t>
      </w:r>
      <w:r w:rsidRPr="006D477D">
        <w:t>: обновление положения змейки, проверка столкновений с границами игрового поля и собственным телом, увеличение длины змейки при сборе еды и обновление счета. Этот шаг включает в себя основные правила игры и определяет, что происходит при каждом обновлении экрана.</w:t>
      </w:r>
    </w:p>
    <w:p w:rsidR="009E6B78" w:rsidRPr="006D477D" w:rsidRDefault="007D21B6" w:rsidP="0074114B">
      <w:pPr>
        <w:pStyle w:val="af5"/>
        <w:numPr>
          <w:ilvl w:val="0"/>
          <w:numId w:val="19"/>
        </w:numPr>
        <w:ind w:left="113" w:firstLine="709"/>
      </w:pPr>
      <w:r w:rsidRPr="006D477D">
        <w:rPr>
          <w:rStyle w:val="a4"/>
          <w:b w:val="0"/>
          <w:bCs w:val="0"/>
        </w:rPr>
        <w:lastRenderedPageBreak/>
        <w:t>Цикл игры</w:t>
      </w:r>
      <w:r w:rsidRPr="006D477D">
        <w:t>: повторение шагов отрисовки, обработки ввода и логики игры до тех пор, пока игра не закончится. Этот цикл продолжается до тех пор, пока игрок не проиграет, столкнувшись с границей или собственным телом.</w:t>
      </w:r>
    </w:p>
    <w:p w:rsidR="00B71B4F" w:rsidRPr="006D477D" w:rsidRDefault="00B71B4F" w:rsidP="00A817C4">
      <w:pPr>
        <w:pStyle w:val="af5"/>
        <w:ind w:left="822" w:firstLine="0"/>
        <w:jc w:val="center"/>
      </w:pPr>
      <w:r w:rsidRPr="006D477D">
        <w:drawing>
          <wp:inline distT="0" distB="0" distL="0" distR="0" wp14:anchorId="3D11656E" wp14:editId="76AD40FE">
            <wp:extent cx="4597400" cy="4559300"/>
            <wp:effectExtent l="0" t="0" r="0" b="0"/>
            <wp:docPr id="436832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329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7C4" w:rsidRPr="006D477D" w:rsidRDefault="00B71B4F" w:rsidP="00A817C4">
      <w:pPr>
        <w:pStyle w:val="af5"/>
        <w:ind w:left="822" w:firstLine="0"/>
        <w:jc w:val="center"/>
        <w:rPr>
          <w:sz w:val="24"/>
          <w:szCs w:val="24"/>
        </w:rPr>
      </w:pPr>
      <w:r w:rsidRPr="006D477D">
        <w:rPr>
          <w:sz w:val="24"/>
          <w:szCs w:val="24"/>
        </w:rPr>
        <w:t>Рисунок 1</w:t>
      </w:r>
      <w:r w:rsidR="00A817C4" w:rsidRPr="006D477D">
        <w:rPr>
          <w:sz w:val="24"/>
          <w:szCs w:val="24"/>
        </w:rPr>
        <w:t xml:space="preserve"> </w:t>
      </w:r>
      <w:r w:rsidRPr="006D477D">
        <w:rPr>
          <w:sz w:val="24"/>
          <w:szCs w:val="24"/>
        </w:rPr>
        <w:t xml:space="preserve">– схема работы </w:t>
      </w:r>
      <w:r w:rsidR="00A817C4" w:rsidRPr="006D477D">
        <w:rPr>
          <w:sz w:val="24"/>
          <w:szCs w:val="24"/>
        </w:rPr>
        <w:t>программы</w:t>
      </w:r>
    </w:p>
    <w:p w:rsidR="00A817C4" w:rsidRPr="006D477D" w:rsidRDefault="00A817C4" w:rsidP="00A817C4">
      <w:pPr>
        <w:pStyle w:val="af5"/>
        <w:ind w:left="822" w:firstLine="0"/>
      </w:pPr>
    </w:p>
    <w:p w:rsidR="009E6B78" w:rsidRPr="006D477D" w:rsidRDefault="007D21B6" w:rsidP="00020043">
      <w:pPr>
        <w:pStyle w:val="af6"/>
        <w:outlineLvl w:val="0"/>
      </w:pPr>
      <w:bookmarkStart w:id="17" w:name="__RefHeading___Toc4719_1850258828"/>
      <w:bookmarkStart w:id="18" w:name="_Toc172224428"/>
      <w:bookmarkEnd w:id="17"/>
      <w:r w:rsidRPr="006D477D">
        <w:t>Описание полученных результатов</w:t>
      </w:r>
      <w:bookmarkEnd w:id="18"/>
    </w:p>
    <w:p w:rsidR="009E6B78" w:rsidRPr="006D477D" w:rsidRDefault="007D21B6" w:rsidP="0074114B">
      <w:pPr>
        <w:pStyle w:val="af5"/>
      </w:pPr>
      <w:r w:rsidRPr="006D477D">
        <w:t>Программа успешно реализована и работает корректно. Основные результаты включают:</w:t>
      </w:r>
    </w:p>
    <w:p w:rsidR="00A817C4" w:rsidRPr="006D477D" w:rsidRDefault="007D21B6" w:rsidP="00020043">
      <w:pPr>
        <w:pStyle w:val="af6"/>
        <w:outlineLvl w:val="1"/>
        <w:rPr>
          <w:szCs w:val="24"/>
        </w:rPr>
      </w:pPr>
      <w:r w:rsidRPr="006D477D">
        <w:rPr>
          <w:rStyle w:val="a4"/>
          <w:color w:val="24292F"/>
        </w:rPr>
        <w:t xml:space="preserve"> </w:t>
      </w:r>
      <w:bookmarkStart w:id="19" w:name="_Toc172224429"/>
      <w:r w:rsidRPr="006D477D">
        <w:rPr>
          <w:rStyle w:val="a4"/>
          <w:color w:val="24292F"/>
        </w:rPr>
        <w:t>Работа программы</w:t>
      </w:r>
      <w:bookmarkEnd w:id="19"/>
    </w:p>
    <w:p w:rsidR="00A817C4" w:rsidRPr="006D477D" w:rsidRDefault="00A817C4" w:rsidP="00A817C4">
      <w:pPr>
        <w:pStyle w:val="af5"/>
      </w:pPr>
      <w:r w:rsidRPr="006D477D">
        <w:t>И</w:t>
      </w:r>
      <w:r w:rsidR="007D21B6" w:rsidRPr="006D477D">
        <w:t xml:space="preserve">гра запускается в консоли, змейка управляется с помощью клавиш направления, </w:t>
      </w:r>
      <w:r w:rsidR="00B60081" w:rsidRPr="006D477D">
        <w:t xml:space="preserve">Объекты </w:t>
      </w:r>
      <w:r w:rsidR="007D21B6" w:rsidRPr="006D477D">
        <w:t>ед</w:t>
      </w:r>
      <w:r w:rsidR="00B60081" w:rsidRPr="006D477D">
        <w:t>ы</w:t>
      </w:r>
      <w:r w:rsidR="007D21B6" w:rsidRPr="006D477D">
        <w:t xml:space="preserve"> генерируется случайным образом на игровом поле</w:t>
      </w:r>
      <w:r w:rsidR="00B60081" w:rsidRPr="006D477D">
        <w:t>. Собирая объекты еды, игрок может увеличивать счет</w:t>
      </w:r>
      <w:r w:rsidR="007D21B6" w:rsidRPr="006D477D">
        <w:t>.</w:t>
      </w:r>
      <w:r w:rsidR="00B60081" w:rsidRPr="006D477D">
        <w:t xml:space="preserve"> По мере сбора еды, увеличивается и скорость змейки, что усложняет игру.</w:t>
      </w:r>
      <w:r w:rsidR="007D21B6" w:rsidRPr="006D477D">
        <w:t xml:space="preserve"> Программа демонстрирует стабильную работу и корректное выполнение всех </w:t>
      </w:r>
      <w:r w:rsidR="00B60081" w:rsidRPr="006D477D">
        <w:lastRenderedPageBreak/>
        <w:t xml:space="preserve">реализованных </w:t>
      </w:r>
      <w:r w:rsidR="007D21B6" w:rsidRPr="006D477D">
        <w:t>функций.</w:t>
      </w:r>
      <w:r w:rsidRPr="006D477D">
        <w:t xml:space="preserve"> </w:t>
      </w:r>
      <w:r w:rsidRPr="006D477D">
        <w:t>При запуске игры на экране отображается игровое поле с границами, змейкой и едой. Игрок может управлять змейкой</w:t>
      </w:r>
      <w:r w:rsidR="00020043" w:rsidRPr="006D477D">
        <w:t xml:space="preserve"> с помощью клавиатуры</w:t>
      </w:r>
      <w:r w:rsidRPr="006D477D">
        <w:t>, собирая еду и избегая столкновений. Программа корректно обрабатывает все действия игрока и обновляет состояние игры в реальном времени.</w:t>
      </w:r>
    </w:p>
    <w:p w:rsidR="009E6B78" w:rsidRPr="006D477D" w:rsidRDefault="009E6B78" w:rsidP="00A817C4">
      <w:pPr>
        <w:pStyle w:val="af5"/>
        <w:rPr>
          <w:szCs w:val="24"/>
        </w:rPr>
      </w:pPr>
    </w:p>
    <w:p w:rsidR="00A817C4" w:rsidRPr="006D477D" w:rsidRDefault="00A817C4" w:rsidP="00882792">
      <w:pPr>
        <w:pStyle w:val="af5"/>
        <w:jc w:val="center"/>
      </w:pPr>
      <w:r w:rsidRPr="006D477D">
        <w:rPr>
          <w:noProof/>
        </w:rPr>
        <w:drawing>
          <wp:inline distT="0" distB="0" distL="0" distR="0">
            <wp:extent cx="5046133" cy="4671783"/>
            <wp:effectExtent l="0" t="0" r="0" b="1905"/>
            <wp:docPr id="99738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8600" name="Рисунок 997386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681" cy="468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7C4" w:rsidRPr="006D477D" w:rsidRDefault="00A817C4" w:rsidP="00882792">
      <w:pPr>
        <w:pStyle w:val="af5"/>
        <w:jc w:val="center"/>
        <w:rPr>
          <w:sz w:val="24"/>
          <w:szCs w:val="24"/>
        </w:rPr>
      </w:pPr>
      <w:r w:rsidRPr="006D477D">
        <w:rPr>
          <w:sz w:val="24"/>
          <w:szCs w:val="24"/>
        </w:rPr>
        <w:t>Рисунок 2 – Игровой процесс</w:t>
      </w:r>
    </w:p>
    <w:p w:rsidR="00B60081" w:rsidRPr="006D477D" w:rsidRDefault="00B60081" w:rsidP="00B60081">
      <w:pPr>
        <w:pStyle w:val="af5"/>
        <w:jc w:val="center"/>
      </w:pPr>
      <w:r w:rsidRPr="006D477D">
        <w:rPr>
          <w:noProof/>
        </w:rPr>
        <w:lastRenderedPageBreak/>
        <w:drawing>
          <wp:inline distT="0" distB="0" distL="0" distR="0">
            <wp:extent cx="5527737" cy="3227294"/>
            <wp:effectExtent l="0" t="0" r="0" b="0"/>
            <wp:docPr id="1985147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4704" name="Рисунок 19851470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4" b="35273"/>
                    <a:stretch/>
                  </pic:blipFill>
                  <pic:spPr bwMode="auto">
                    <a:xfrm>
                      <a:off x="0" y="0"/>
                      <a:ext cx="5568868" cy="3251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2792" w:rsidRPr="006D477D" w:rsidRDefault="00B60081" w:rsidP="00882792">
      <w:pPr>
        <w:pStyle w:val="af5"/>
        <w:jc w:val="center"/>
        <w:rPr>
          <w:sz w:val="24"/>
          <w:szCs w:val="24"/>
        </w:rPr>
      </w:pPr>
      <w:r w:rsidRPr="006D477D">
        <w:rPr>
          <w:sz w:val="24"/>
          <w:szCs w:val="24"/>
        </w:rPr>
        <w:t>Рисунок 3 – Окно окончания игры</w:t>
      </w:r>
    </w:p>
    <w:p w:rsidR="00A817C4" w:rsidRPr="006D477D" w:rsidRDefault="00A817C4" w:rsidP="00A817C4">
      <w:pPr>
        <w:pStyle w:val="a0"/>
        <w:spacing w:after="0" w:line="360" w:lineRule="auto"/>
        <w:ind w:left="822" w:right="57"/>
        <w:jc w:val="center"/>
        <w:rPr>
          <w:rFonts w:ascii="Times New Roman" w:hAnsi="Times New Roman" w:cs="Times New Roman"/>
          <w:sz w:val="28"/>
        </w:rPr>
      </w:pPr>
    </w:p>
    <w:p w:rsidR="00A817C4" w:rsidRPr="006D477D" w:rsidRDefault="007D21B6" w:rsidP="00020043">
      <w:pPr>
        <w:pStyle w:val="af6"/>
        <w:outlineLvl w:val="1"/>
        <w:rPr>
          <w:b w:val="0"/>
          <w:bCs w:val="0"/>
        </w:rPr>
      </w:pPr>
      <w:bookmarkStart w:id="20" w:name="_Toc172224430"/>
      <w:r w:rsidRPr="006D477D">
        <w:rPr>
          <w:b w:val="0"/>
          <w:bCs w:val="0"/>
        </w:rPr>
        <w:t>Дополнительный функционал</w:t>
      </w:r>
      <w:bookmarkEnd w:id="20"/>
    </w:p>
    <w:p w:rsidR="00882792" w:rsidRPr="006D477D" w:rsidRDefault="00882792" w:rsidP="00882792">
      <w:pPr>
        <w:pStyle w:val="af5"/>
      </w:pPr>
      <w:r w:rsidRPr="006D477D">
        <w:t>Для более удобного использования программы, было реализовано меню, в котором можно узнать текущие игровую карту и уровень сложности.</w:t>
      </w:r>
    </w:p>
    <w:p w:rsidR="00B60081" w:rsidRPr="006D477D" w:rsidRDefault="00B60081" w:rsidP="00882792">
      <w:pPr>
        <w:pStyle w:val="af5"/>
      </w:pPr>
    </w:p>
    <w:p w:rsidR="00882792" w:rsidRPr="006D477D" w:rsidRDefault="00B60081" w:rsidP="00B60081">
      <w:pPr>
        <w:pStyle w:val="af5"/>
        <w:jc w:val="center"/>
        <w:rPr>
          <w:szCs w:val="24"/>
        </w:rPr>
      </w:pPr>
      <w:r w:rsidRPr="006D477D">
        <w:rPr>
          <w:noProof/>
          <w:szCs w:val="24"/>
        </w:rPr>
        <w:drawing>
          <wp:inline distT="0" distB="0" distL="0" distR="0">
            <wp:extent cx="5693869" cy="3047797"/>
            <wp:effectExtent l="0" t="0" r="0" b="635"/>
            <wp:docPr id="18161669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66962" name="Рисунок 181616696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926" cy="308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81" w:rsidRPr="006D477D" w:rsidRDefault="00B60081" w:rsidP="00B60081">
      <w:pPr>
        <w:pStyle w:val="af5"/>
        <w:jc w:val="center"/>
        <w:rPr>
          <w:sz w:val="24"/>
          <w:szCs w:val="22"/>
        </w:rPr>
      </w:pPr>
      <w:r w:rsidRPr="006D477D">
        <w:rPr>
          <w:sz w:val="24"/>
          <w:szCs w:val="22"/>
        </w:rPr>
        <w:t>Рисунок 4 – Меню игры</w:t>
      </w:r>
    </w:p>
    <w:p w:rsidR="00882792" w:rsidRPr="006D477D" w:rsidRDefault="00A817C4" w:rsidP="00882792">
      <w:pPr>
        <w:pStyle w:val="af5"/>
      </w:pPr>
      <w:r w:rsidRPr="006D477D">
        <w:t>П</w:t>
      </w:r>
      <w:r w:rsidR="007D21B6" w:rsidRPr="006D477D">
        <w:t xml:space="preserve">ри любом запуске игры у игрока есть возможность выбрать уровень </w:t>
      </w:r>
      <w:r w:rsidR="007D21B6" w:rsidRPr="006D477D">
        <w:lastRenderedPageBreak/>
        <w:t>сложности (чем сложнее уровень — тем быстрее двигается змейка, всего уровней 3)</w:t>
      </w:r>
    </w:p>
    <w:p w:rsidR="00882792" w:rsidRPr="006D477D" w:rsidRDefault="00882792" w:rsidP="00882792">
      <w:pPr>
        <w:pStyle w:val="af5"/>
      </w:pPr>
      <w:r w:rsidRPr="006D477D">
        <w:rPr>
          <w:noProof/>
        </w:rPr>
        <w:drawing>
          <wp:inline distT="0" distB="0" distL="0" distR="0">
            <wp:extent cx="5866698" cy="3173506"/>
            <wp:effectExtent l="0" t="0" r="1270" b="1905"/>
            <wp:docPr id="12340968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9686" name="Рисунок 12340968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8" r="643" b="1"/>
                    <a:stretch/>
                  </pic:blipFill>
                  <pic:spPr bwMode="auto">
                    <a:xfrm>
                      <a:off x="0" y="0"/>
                      <a:ext cx="5877856" cy="3179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2792" w:rsidRPr="006D477D" w:rsidRDefault="00882792" w:rsidP="00882792">
      <w:pPr>
        <w:pStyle w:val="af5"/>
        <w:jc w:val="center"/>
        <w:rPr>
          <w:sz w:val="24"/>
          <w:szCs w:val="22"/>
        </w:rPr>
      </w:pPr>
      <w:r w:rsidRPr="006D477D">
        <w:rPr>
          <w:sz w:val="24"/>
          <w:szCs w:val="24"/>
        </w:rPr>
        <w:t xml:space="preserve">Рисунок </w:t>
      </w:r>
      <w:r w:rsidR="00B60081" w:rsidRPr="006D477D">
        <w:rPr>
          <w:sz w:val="24"/>
          <w:szCs w:val="24"/>
        </w:rPr>
        <w:t>5</w:t>
      </w:r>
      <w:r w:rsidRPr="006D477D">
        <w:rPr>
          <w:sz w:val="24"/>
          <w:szCs w:val="24"/>
        </w:rPr>
        <w:t xml:space="preserve"> – Меню выбора сложности игры</w:t>
      </w:r>
    </w:p>
    <w:p w:rsidR="00A817C4" w:rsidRPr="006D477D" w:rsidRDefault="00A817C4" w:rsidP="00882792">
      <w:pPr>
        <w:pStyle w:val="af5"/>
      </w:pPr>
    </w:p>
    <w:p w:rsidR="009E6B78" w:rsidRPr="006D477D" w:rsidRDefault="00882792" w:rsidP="00882792">
      <w:pPr>
        <w:pStyle w:val="af5"/>
        <w:rPr>
          <w:color w:val="24292F"/>
        </w:rPr>
      </w:pPr>
      <w:r w:rsidRPr="006D477D">
        <w:rPr>
          <w:color w:val="24292F"/>
        </w:rPr>
        <w:t xml:space="preserve">Помимо этого, </w:t>
      </w:r>
      <w:r w:rsidR="007D21B6" w:rsidRPr="006D477D">
        <w:rPr>
          <w:color w:val="24292F"/>
        </w:rPr>
        <w:t>игрок может выбрать карту</w:t>
      </w:r>
      <w:r w:rsidRPr="006D477D">
        <w:rPr>
          <w:color w:val="24292F"/>
        </w:rPr>
        <w:t xml:space="preserve"> игрового поля</w:t>
      </w:r>
      <w:r w:rsidR="007D21B6" w:rsidRPr="006D477D">
        <w:rPr>
          <w:color w:val="24292F"/>
        </w:rPr>
        <w:t xml:space="preserve"> из </w:t>
      </w:r>
      <w:r w:rsidRPr="006D477D">
        <w:rPr>
          <w:color w:val="24292F"/>
        </w:rPr>
        <w:t xml:space="preserve">трех </w:t>
      </w:r>
      <w:r w:rsidR="007D21B6" w:rsidRPr="006D477D">
        <w:rPr>
          <w:color w:val="24292F"/>
        </w:rPr>
        <w:t>предложенных</w:t>
      </w:r>
      <w:r w:rsidRPr="006D477D">
        <w:rPr>
          <w:color w:val="24292F"/>
        </w:rPr>
        <w:t>, для этого также было</w:t>
      </w:r>
      <w:r w:rsidR="00A817C4" w:rsidRPr="006D477D">
        <w:rPr>
          <w:color w:val="24292F"/>
        </w:rPr>
        <w:t xml:space="preserve"> реализовано удобное меню</w:t>
      </w:r>
      <w:r w:rsidR="00B60081" w:rsidRPr="006D477D">
        <w:rPr>
          <w:color w:val="24292F"/>
        </w:rPr>
        <w:t>.</w:t>
      </w:r>
    </w:p>
    <w:p w:rsidR="00882792" w:rsidRPr="006D477D" w:rsidRDefault="00882792" w:rsidP="00882792">
      <w:pPr>
        <w:pStyle w:val="af5"/>
        <w:rPr>
          <w:color w:val="24292F"/>
        </w:rPr>
      </w:pPr>
    </w:p>
    <w:p w:rsidR="00882792" w:rsidRPr="006D477D" w:rsidRDefault="00882792" w:rsidP="00882792">
      <w:pPr>
        <w:pStyle w:val="af5"/>
      </w:pPr>
      <w:r w:rsidRPr="006D477D">
        <w:drawing>
          <wp:inline distT="0" distB="0" distL="0" distR="0">
            <wp:extent cx="5640081" cy="3005925"/>
            <wp:effectExtent l="0" t="0" r="0" b="4445"/>
            <wp:docPr id="105164428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44286" name="Рисунок 1051644286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8" r="1065"/>
                    <a:stretch/>
                  </pic:blipFill>
                  <pic:spPr bwMode="auto">
                    <a:xfrm>
                      <a:off x="0" y="0"/>
                      <a:ext cx="5783678" cy="3082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2792" w:rsidRPr="006D477D" w:rsidRDefault="00882792" w:rsidP="00882792">
      <w:pPr>
        <w:jc w:val="center"/>
        <w:rPr>
          <w:rFonts w:ascii="Times New Roman" w:hAnsi="Times New Roman" w:cs="Times New Roman"/>
        </w:rPr>
      </w:pPr>
      <w:r w:rsidRPr="006D477D">
        <w:rPr>
          <w:rFonts w:ascii="Times New Roman" w:hAnsi="Times New Roman" w:cs="Times New Roman"/>
        </w:rPr>
        <w:t xml:space="preserve">Рисунок </w:t>
      </w:r>
      <w:r w:rsidR="00B60081" w:rsidRPr="006D477D">
        <w:rPr>
          <w:rFonts w:ascii="Times New Roman" w:hAnsi="Times New Roman" w:cs="Times New Roman"/>
        </w:rPr>
        <w:t>6</w:t>
      </w:r>
      <w:r w:rsidRPr="006D477D">
        <w:rPr>
          <w:rFonts w:ascii="Times New Roman" w:hAnsi="Times New Roman" w:cs="Times New Roman"/>
        </w:rPr>
        <w:t xml:space="preserve"> – Меню выбора карты</w:t>
      </w:r>
    </w:p>
    <w:p w:rsidR="00882792" w:rsidRPr="006D477D" w:rsidRDefault="00882792" w:rsidP="00A817C4">
      <w:pPr>
        <w:pStyle w:val="a0"/>
        <w:spacing w:after="0" w:line="360" w:lineRule="auto"/>
        <w:ind w:left="822" w:right="57"/>
        <w:rPr>
          <w:rFonts w:ascii="Times New Roman" w:hAnsi="Times New Roman" w:cs="Times New Roman"/>
          <w:sz w:val="28"/>
        </w:rPr>
      </w:pPr>
    </w:p>
    <w:p w:rsidR="00B60081" w:rsidRPr="006D477D" w:rsidRDefault="00882792" w:rsidP="00B60081">
      <w:pPr>
        <w:pStyle w:val="af5"/>
      </w:pPr>
      <w:r w:rsidRPr="006D477D">
        <w:lastRenderedPageBreak/>
        <w:t xml:space="preserve">Также, в игре </w:t>
      </w:r>
      <w:r w:rsidR="00B60081" w:rsidRPr="006D477D">
        <w:t>реализована</w:t>
      </w:r>
      <w:r w:rsidRPr="006D477D">
        <w:t xml:space="preserve"> </w:t>
      </w:r>
      <w:r w:rsidR="00B60081" w:rsidRPr="006D477D">
        <w:t>система</w:t>
      </w:r>
      <w:r w:rsidRPr="006D477D">
        <w:t xml:space="preserve"> сохранения лучших попыток. Для этого, при завершении ваш результат сравнивается с лучшим</w:t>
      </w:r>
      <w:r w:rsidR="00B60081" w:rsidRPr="006D477D">
        <w:t>, а в главном меню есть возможность посмотреть лучшие результаты при любом уровне сложности.</w:t>
      </w:r>
    </w:p>
    <w:p w:rsidR="00882792" w:rsidRPr="006D477D" w:rsidRDefault="00B60081" w:rsidP="00B60081">
      <w:pPr>
        <w:pStyle w:val="af5"/>
        <w:jc w:val="center"/>
      </w:pPr>
      <w:r w:rsidRPr="006D477D">
        <w:br/>
      </w:r>
      <w:r w:rsidRPr="006D477D">
        <w:drawing>
          <wp:inline distT="0" distB="0" distL="0" distR="0">
            <wp:extent cx="5959750" cy="3204242"/>
            <wp:effectExtent l="0" t="0" r="0" b="0"/>
            <wp:docPr id="58130940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09401" name="Рисунок 58130940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193" cy="320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81" w:rsidRPr="006D477D" w:rsidRDefault="00B60081" w:rsidP="00B60081">
      <w:pPr>
        <w:jc w:val="center"/>
        <w:rPr>
          <w:rFonts w:ascii="Times New Roman" w:hAnsi="Times New Roman" w:cs="Times New Roman"/>
        </w:rPr>
      </w:pPr>
      <w:r w:rsidRPr="006D477D">
        <w:rPr>
          <w:rFonts w:ascii="Times New Roman" w:hAnsi="Times New Roman" w:cs="Times New Roman"/>
        </w:rPr>
        <w:t xml:space="preserve">Рисунок </w:t>
      </w:r>
      <w:r w:rsidRPr="006D477D">
        <w:rPr>
          <w:rFonts w:ascii="Times New Roman" w:hAnsi="Times New Roman" w:cs="Times New Roman"/>
        </w:rPr>
        <w:t>7</w:t>
      </w:r>
      <w:r w:rsidRPr="006D477D">
        <w:rPr>
          <w:rFonts w:ascii="Times New Roman" w:hAnsi="Times New Roman" w:cs="Times New Roman"/>
        </w:rPr>
        <w:t xml:space="preserve"> – </w:t>
      </w:r>
      <w:r w:rsidRPr="006D477D">
        <w:rPr>
          <w:rFonts w:ascii="Times New Roman" w:hAnsi="Times New Roman" w:cs="Times New Roman"/>
        </w:rPr>
        <w:t>Окно рекордов</w:t>
      </w:r>
    </w:p>
    <w:p w:rsidR="00B60081" w:rsidRPr="006D477D" w:rsidRDefault="00B60081" w:rsidP="00B60081">
      <w:pPr>
        <w:pStyle w:val="af5"/>
        <w:ind w:left="0" w:firstLine="0"/>
      </w:pPr>
    </w:p>
    <w:p w:rsidR="00B60081" w:rsidRPr="006D477D" w:rsidRDefault="007D21B6" w:rsidP="00020043">
      <w:pPr>
        <w:pStyle w:val="af6"/>
        <w:outlineLvl w:val="1"/>
      </w:pPr>
      <w:r w:rsidRPr="006D477D">
        <w:rPr>
          <w:rStyle w:val="a4"/>
          <w:color w:val="24292F"/>
        </w:rPr>
        <w:t xml:space="preserve"> </w:t>
      </w:r>
      <w:bookmarkStart w:id="21" w:name="_Toc172224431"/>
      <w:r w:rsidRPr="006D477D">
        <w:rPr>
          <w:rStyle w:val="a4"/>
          <w:color w:val="24292F"/>
        </w:rPr>
        <w:t>Графический интерфейс</w:t>
      </w:r>
      <w:bookmarkEnd w:id="21"/>
    </w:p>
    <w:p w:rsidR="009E6B78" w:rsidRPr="006D477D" w:rsidRDefault="00B60081" w:rsidP="00B60081">
      <w:pPr>
        <w:pStyle w:val="af5"/>
      </w:pPr>
      <w:r w:rsidRPr="006D477D">
        <w:t>П</w:t>
      </w:r>
      <w:r w:rsidR="007D21B6" w:rsidRPr="006D477D">
        <w:t>рограмма использует консольный интерфейс для отображения игрового поля и управления игрой. Консольный интерфейс позволяет легко взаимодействовать с пользователем и отображать всю необходимую информацию.</w:t>
      </w:r>
    </w:p>
    <w:p w:rsidR="00B60081" w:rsidRPr="006D477D" w:rsidRDefault="007D21B6" w:rsidP="00020043">
      <w:pPr>
        <w:pStyle w:val="af6"/>
        <w:outlineLvl w:val="1"/>
      </w:pPr>
      <w:bookmarkStart w:id="22" w:name="_Toc172224432"/>
      <w:r w:rsidRPr="006D477D">
        <w:rPr>
          <w:rStyle w:val="a4"/>
          <w:color w:val="24292F"/>
        </w:rPr>
        <w:t>Плохо работающие моменты</w:t>
      </w:r>
      <w:bookmarkEnd w:id="22"/>
      <w:r w:rsidR="00B60081" w:rsidRPr="006D477D">
        <w:t xml:space="preserve"> </w:t>
      </w:r>
    </w:p>
    <w:p w:rsidR="009E6B78" w:rsidRPr="006D477D" w:rsidRDefault="00B60081" w:rsidP="00B60081">
      <w:pPr>
        <w:pStyle w:val="af5"/>
      </w:pPr>
      <w:r w:rsidRPr="006D477D">
        <w:t>В</w:t>
      </w:r>
      <w:r w:rsidR="007D21B6" w:rsidRPr="006D477D">
        <w:t xml:space="preserve"> некоторых случаях возможны задержки при обработке ввода, что может приводить к незначительным задержкам в управлении змейкой. Эти задержки могут быть вызваны особенностями работы консольного ввода-вывода и могут быть устранены путем оптимизации кода.</w:t>
      </w:r>
    </w:p>
    <w:p w:rsidR="009E6B78" w:rsidRPr="006D477D" w:rsidRDefault="00EA5BA3" w:rsidP="00EA5BA3">
      <w:pPr>
        <w:rPr>
          <w:rFonts w:ascii="Times New Roman" w:hAnsi="Times New Roman" w:cs="Times New Roman"/>
          <w:color w:val="000000"/>
          <w:sz w:val="28"/>
        </w:rPr>
      </w:pPr>
      <w:r w:rsidRPr="006D477D">
        <w:rPr>
          <w:rFonts w:ascii="Times New Roman" w:hAnsi="Times New Roman" w:cs="Times New Roman"/>
          <w:sz w:val="28"/>
        </w:rPr>
        <w:br w:type="page"/>
      </w:r>
    </w:p>
    <w:p w:rsidR="009E6B78" w:rsidRPr="006D477D" w:rsidRDefault="007D21B6" w:rsidP="00020043">
      <w:pPr>
        <w:pStyle w:val="af6"/>
        <w:outlineLvl w:val="0"/>
      </w:pPr>
      <w:bookmarkStart w:id="23" w:name="__RefHeading___Toc5014_1850258828"/>
      <w:bookmarkStart w:id="24" w:name="_Toc172224433"/>
      <w:bookmarkEnd w:id="23"/>
      <w:r w:rsidRPr="006D477D">
        <w:lastRenderedPageBreak/>
        <w:t>Заключение</w:t>
      </w:r>
      <w:bookmarkEnd w:id="24"/>
    </w:p>
    <w:p w:rsidR="00177172" w:rsidRPr="006D477D" w:rsidRDefault="007D21B6" w:rsidP="00020043">
      <w:pPr>
        <w:pStyle w:val="af5"/>
      </w:pPr>
      <w:r w:rsidRPr="006D477D">
        <w:t xml:space="preserve">В ходе выполнения учебной практики была реализована классическая игра </w:t>
      </w:r>
      <w:r w:rsidR="0074114B" w:rsidRPr="006D477D">
        <w:t>«</w:t>
      </w:r>
      <w:r w:rsidRPr="006D477D">
        <w:t>Змейка</w:t>
      </w:r>
      <w:r w:rsidR="0074114B" w:rsidRPr="006D477D">
        <w:t>»</w:t>
      </w:r>
      <w:r w:rsidRPr="006D477D">
        <w:t xml:space="preserve"> на языке программирования C++ без использования сторонних библиотек и графического интерфейса. Были изучены и применены на практике основные концепции программирования, такие как работа с массивами, управление вводом и выводом, обработка событий и реализация алгоритмов. Программа успешно работает и позволяет управлять змейкой, собирая еду и избегая столкновений. Были реализованы возможности выбора любого уровня и смены уровня сложности игры. В процессе выполнения работы были получены ценные навыки и знания в области программирования и алгоритмизации. </w:t>
      </w:r>
      <w:r w:rsidR="00020043" w:rsidRPr="006D477D">
        <w:t>Процесс р</w:t>
      </w:r>
      <w:r w:rsidRPr="006D477D">
        <w:t>еализаци</w:t>
      </w:r>
      <w:r w:rsidR="00020043" w:rsidRPr="006D477D">
        <w:t>и</w:t>
      </w:r>
      <w:r w:rsidRPr="006D477D">
        <w:t xml:space="preserve"> игры </w:t>
      </w:r>
      <w:r w:rsidR="006A6AF9" w:rsidRPr="006D477D">
        <w:t>«</w:t>
      </w:r>
      <w:r w:rsidRPr="006D477D">
        <w:t>Змейка</w:t>
      </w:r>
      <w:r w:rsidR="00020043" w:rsidRPr="006D477D">
        <w:t>»</w:t>
      </w:r>
      <w:r w:rsidRPr="006D477D">
        <w:t xml:space="preserve"> позволил углубить понимание принципов работы с консольными приложениями и научиться эффективно использовать стандартные библиотеки C++ для решения практических задач.</w:t>
      </w:r>
    </w:p>
    <w:p w:rsidR="00020043" w:rsidRPr="006D477D" w:rsidRDefault="00020043" w:rsidP="00020043">
      <w:pPr>
        <w:pStyle w:val="af5"/>
      </w:pPr>
    </w:p>
    <w:p w:rsidR="00177172" w:rsidRPr="006D477D" w:rsidRDefault="00177172" w:rsidP="0074114B">
      <w:pPr>
        <w:pStyle w:val="af5"/>
      </w:pPr>
      <w:r w:rsidRPr="006D477D">
        <w:t xml:space="preserve">Репозиторий проекта на </w:t>
      </w:r>
      <w:r w:rsidRPr="006D477D">
        <w:rPr>
          <w:lang w:val="en-US"/>
        </w:rPr>
        <w:t>GitHub</w:t>
      </w:r>
      <w:r w:rsidRPr="006D477D">
        <w:t xml:space="preserve"> (пользователь: </w:t>
      </w:r>
      <w:proofErr w:type="spellStart"/>
      <w:r w:rsidRPr="006D477D">
        <w:rPr>
          <w:lang w:val="en-US"/>
        </w:rPr>
        <w:t>flexyw</w:t>
      </w:r>
      <w:proofErr w:type="spellEnd"/>
      <w:r w:rsidRPr="006D477D">
        <w:t>1</w:t>
      </w:r>
      <w:r w:rsidRPr="006D477D">
        <w:rPr>
          <w:lang w:val="en-US"/>
        </w:rPr>
        <w:t>be</w:t>
      </w:r>
      <w:r w:rsidRPr="006D477D">
        <w:t>):</w:t>
      </w:r>
      <w:r w:rsidR="00723CCF" w:rsidRPr="006D477D">
        <w:t xml:space="preserve"> </w:t>
      </w:r>
      <w:hyperlink r:id="rId15" w:history="1">
        <w:r w:rsidR="00723CCF" w:rsidRPr="006D477D">
          <w:rPr>
            <w:rStyle w:val="a7"/>
          </w:rPr>
          <w:t>https://github.com/flexyw1be/snakeGame</w:t>
        </w:r>
      </w:hyperlink>
      <w:r w:rsidR="00723CCF" w:rsidRPr="006D477D">
        <w:t xml:space="preserve"> (дата обращения: 18 июля 2024 г.).</w:t>
      </w:r>
    </w:p>
    <w:p w:rsidR="00723CCF" w:rsidRPr="006D477D" w:rsidRDefault="00723CCF" w:rsidP="00020043">
      <w:pPr>
        <w:pStyle w:val="af5"/>
        <w:outlineLvl w:val="1"/>
      </w:pPr>
      <w:bookmarkStart w:id="25" w:name="_Toc172224434"/>
      <w:r w:rsidRPr="006D477D">
        <w:t>Дальнейшее развития проекта</w:t>
      </w:r>
      <w:bookmarkEnd w:id="25"/>
    </w:p>
    <w:p w:rsidR="00020043" w:rsidRPr="006D477D" w:rsidRDefault="00020043" w:rsidP="00020043">
      <w:pPr>
        <w:pStyle w:val="af5"/>
        <w:numPr>
          <w:ilvl w:val="0"/>
          <w:numId w:val="22"/>
        </w:numPr>
      </w:pPr>
      <w:r w:rsidRPr="006D477D">
        <w:t>Добав</w:t>
      </w:r>
      <w:r w:rsidRPr="006D477D">
        <w:t>ить</w:t>
      </w:r>
      <w:r w:rsidRPr="006D477D">
        <w:t xml:space="preserve"> различны</w:t>
      </w:r>
      <w:r w:rsidRPr="006D477D">
        <w:t>е</w:t>
      </w:r>
      <w:r w:rsidRPr="006D477D">
        <w:t xml:space="preserve"> бонус</w:t>
      </w:r>
      <w:r w:rsidRPr="006D477D">
        <w:t>ы</w:t>
      </w:r>
      <w:r w:rsidRPr="006D477D">
        <w:t>, которые дают временные улучшения змейке, например, увеличение скорости, возможность проходить через</w:t>
      </w:r>
      <w:r w:rsidRPr="006D477D">
        <w:t xml:space="preserve"> </w:t>
      </w:r>
      <w:r w:rsidRPr="006D477D">
        <w:t>собственный хвост или получения дополнительных очков.</w:t>
      </w:r>
    </w:p>
    <w:p w:rsidR="00020043" w:rsidRPr="00020043" w:rsidRDefault="00020043" w:rsidP="00020043">
      <w:pPr>
        <w:pStyle w:val="af5"/>
        <w:numPr>
          <w:ilvl w:val="0"/>
          <w:numId w:val="22"/>
        </w:numPr>
      </w:pPr>
      <w:r w:rsidRPr="00020043">
        <w:t>Введение режима игры на двоих или даже больше игроков, где они могут соревноваться друг с другом или играть в кооперативном режиме.</w:t>
      </w:r>
    </w:p>
    <w:p w:rsidR="00020043" w:rsidRPr="00020043" w:rsidRDefault="00020043" w:rsidP="00020043">
      <w:pPr>
        <w:pStyle w:val="af5"/>
        <w:numPr>
          <w:ilvl w:val="0"/>
          <w:numId w:val="22"/>
        </w:numPr>
      </w:pPr>
      <w:r w:rsidRPr="006D477D">
        <w:t>Реализовать о</w:t>
      </w:r>
      <w:r w:rsidRPr="00020043">
        <w:t xml:space="preserve">бъекты на поле, которые движутся или меняют </w:t>
      </w:r>
      <w:r w:rsidRPr="006D477D">
        <w:t>свое</w:t>
      </w:r>
      <w:r w:rsidRPr="00020043">
        <w:t xml:space="preserve"> местоположение, добавляя элемент сложности и необходимости продумывать свои шаги наперед.</w:t>
      </w:r>
    </w:p>
    <w:p w:rsidR="00020043" w:rsidRPr="00020043" w:rsidRDefault="00020043" w:rsidP="00020043">
      <w:pPr>
        <w:pStyle w:val="af5"/>
        <w:numPr>
          <w:ilvl w:val="0"/>
          <w:numId w:val="22"/>
        </w:numPr>
      </w:pPr>
      <w:r w:rsidRPr="00020043">
        <w:t xml:space="preserve">Введение различных типов еды с разными эффектами: некоторые могут замедлять или ускорять змейку, давать дополнительные </w:t>
      </w:r>
      <w:r w:rsidRPr="00020043">
        <w:lastRenderedPageBreak/>
        <w:t>жизни или временные преимущества.</w:t>
      </w:r>
    </w:p>
    <w:p w:rsidR="00020043" w:rsidRPr="00020043" w:rsidRDefault="00020043" w:rsidP="00020043">
      <w:pPr>
        <w:pStyle w:val="af5"/>
        <w:numPr>
          <w:ilvl w:val="0"/>
          <w:numId w:val="22"/>
        </w:numPr>
      </w:pPr>
      <w:r w:rsidRPr="00020043">
        <w:t>Введение опций для настройки уровня сложности, скорости змейки, размеров поля и других параметров, чтобы игроки могли создавать свой идеальный игровой опыт.</w:t>
      </w:r>
    </w:p>
    <w:p w:rsidR="00020043" w:rsidRPr="006D477D" w:rsidRDefault="00020043" w:rsidP="00020043">
      <w:pPr>
        <w:pStyle w:val="af5"/>
        <w:ind w:left="1542" w:firstLine="0"/>
      </w:pPr>
    </w:p>
    <w:p w:rsidR="00723CCF" w:rsidRPr="006D477D" w:rsidRDefault="00723CCF" w:rsidP="00020043">
      <w:pPr>
        <w:pStyle w:val="a0"/>
        <w:spacing w:after="192"/>
        <w:ind w:left="720"/>
        <w:rPr>
          <w:rFonts w:ascii="Times New Roman" w:hAnsi="Times New Roman" w:cs="Times New Roman"/>
          <w:sz w:val="28"/>
        </w:rPr>
      </w:pPr>
    </w:p>
    <w:p w:rsidR="009E6B78" w:rsidRPr="006D477D" w:rsidRDefault="009E6B78">
      <w:pPr>
        <w:pStyle w:val="Default"/>
        <w:widowControl w:val="0"/>
        <w:rPr>
          <w:rFonts w:cs="Times New Roman"/>
          <w:sz w:val="28"/>
        </w:rPr>
      </w:pPr>
    </w:p>
    <w:p w:rsidR="009E6B78" w:rsidRPr="006D477D" w:rsidRDefault="009E6B78">
      <w:pPr>
        <w:pStyle w:val="Default"/>
        <w:widowControl w:val="0"/>
        <w:rPr>
          <w:rFonts w:cs="Times New Roman"/>
          <w:sz w:val="28"/>
        </w:rPr>
      </w:pPr>
    </w:p>
    <w:p w:rsidR="009E6B78" w:rsidRPr="006D477D" w:rsidRDefault="009E6B78">
      <w:pPr>
        <w:pStyle w:val="Default"/>
        <w:widowControl w:val="0"/>
        <w:rPr>
          <w:rFonts w:cs="Times New Roman"/>
          <w:sz w:val="28"/>
        </w:rPr>
      </w:pPr>
    </w:p>
    <w:p w:rsidR="009E6B78" w:rsidRPr="006D477D" w:rsidRDefault="007D21B6">
      <w:pPr>
        <w:pStyle w:val="4"/>
        <w:widowControl w:val="0"/>
        <w:numPr>
          <w:ilvl w:val="0"/>
          <w:numId w:val="0"/>
        </w:numPr>
        <w:rPr>
          <w:rFonts w:ascii="Times New Roman" w:hAnsi="Times New Roman" w:cs="Times New Roman"/>
          <w:sz w:val="28"/>
        </w:rPr>
      </w:pPr>
      <w:r w:rsidRPr="006D477D">
        <w:rPr>
          <w:rFonts w:ascii="Times New Roman" w:hAnsi="Times New Roman" w:cs="Times New Roman"/>
        </w:rPr>
        <w:br w:type="page"/>
      </w:r>
    </w:p>
    <w:p w:rsidR="009E6B78" w:rsidRPr="006D477D" w:rsidRDefault="007D21B6" w:rsidP="00020043">
      <w:pPr>
        <w:pStyle w:val="af6"/>
        <w:outlineLvl w:val="0"/>
      </w:pPr>
      <w:bookmarkStart w:id="26" w:name="__RefHeading___Toc5016_1850258828"/>
      <w:bookmarkStart w:id="27" w:name="_Toc172224435"/>
      <w:bookmarkEnd w:id="26"/>
      <w:r w:rsidRPr="006D477D">
        <w:lastRenderedPageBreak/>
        <w:t>Список источников</w:t>
      </w:r>
      <w:bookmarkEnd w:id="27"/>
    </w:p>
    <w:p w:rsidR="006D477D" w:rsidRDefault="006D477D" w:rsidP="00B60081">
      <w:pPr>
        <w:pStyle w:val="af5"/>
        <w:numPr>
          <w:ilvl w:val="0"/>
          <w:numId w:val="20"/>
        </w:numPr>
      </w:pPr>
      <w:r w:rsidRPr="006D477D">
        <w:t xml:space="preserve">Руководство по языку программирования С++ // </w:t>
      </w:r>
      <w:proofErr w:type="spellStart"/>
      <w:r w:rsidRPr="006D477D">
        <w:t>Metanit</w:t>
      </w:r>
      <w:proofErr w:type="spellEnd"/>
      <w:r w:rsidRPr="006D477D">
        <w:t xml:space="preserve"> URL: https://metanit.com/cpp/tutorial/ (дата обращения: 01.07.2024).</w:t>
      </w:r>
    </w:p>
    <w:p w:rsidR="00C16A82" w:rsidRPr="00C16A82" w:rsidRDefault="006D477D" w:rsidP="00C16A82">
      <w:pPr>
        <w:pStyle w:val="af5"/>
        <w:numPr>
          <w:ilvl w:val="0"/>
          <w:numId w:val="20"/>
        </w:numPr>
      </w:pPr>
      <w:r w:rsidRPr="006D477D">
        <w:rPr>
          <w:bCs/>
          <w:color w:val="24292F"/>
        </w:rPr>
        <w:t>Описание игры «Змейка» // Wikipedia URL: https://en.wikipedia.org/wiki/Snake_(video_game_genre) (дата обращения: 25.0</w:t>
      </w:r>
      <w:r w:rsidR="00C16A82" w:rsidRPr="00C16A82">
        <w:rPr>
          <w:bCs/>
          <w:color w:val="24292F"/>
        </w:rPr>
        <w:t>6</w:t>
      </w:r>
      <w:r w:rsidRPr="006D477D">
        <w:rPr>
          <w:bCs/>
          <w:color w:val="24292F"/>
        </w:rPr>
        <w:t>.2024).</w:t>
      </w:r>
    </w:p>
    <w:p w:rsidR="00C16A82" w:rsidRPr="00C16A82" w:rsidRDefault="00C16A82" w:rsidP="00C16A82">
      <w:pPr>
        <w:pStyle w:val="af5"/>
        <w:numPr>
          <w:ilvl w:val="0"/>
          <w:numId w:val="20"/>
        </w:numPr>
      </w:pPr>
      <w:r w:rsidRPr="00C16A82">
        <w:rPr>
          <w:bCs/>
          <w:color w:val="24292F"/>
        </w:rPr>
        <w:t xml:space="preserve">Документация по языку программирования C++ // </w:t>
      </w:r>
      <w:proofErr w:type="spellStart"/>
      <w:r w:rsidRPr="00C16A82">
        <w:rPr>
          <w:bCs/>
          <w:color w:val="24292F"/>
        </w:rPr>
        <w:t>Learn.Microsoft</w:t>
      </w:r>
      <w:proofErr w:type="spellEnd"/>
      <w:r w:rsidRPr="00C16A82">
        <w:rPr>
          <w:bCs/>
          <w:color w:val="24292F"/>
        </w:rPr>
        <w:t xml:space="preserve"> URL: https://learn.microsoft.com/ru-ru/cpp/cpp/?view=msvc-170 (дата обращения: 01.07.2024).</w:t>
      </w:r>
    </w:p>
    <w:p w:rsidR="006D477D" w:rsidRPr="00C16A82" w:rsidRDefault="00C16A82" w:rsidP="00C16A82">
      <w:pPr>
        <w:pStyle w:val="af5"/>
        <w:numPr>
          <w:ilvl w:val="0"/>
          <w:numId w:val="20"/>
        </w:numPr>
        <w:rPr>
          <w:rStyle w:val="a4"/>
          <w:b w:val="0"/>
          <w:bCs w:val="0"/>
        </w:rPr>
      </w:pPr>
      <w:r w:rsidRPr="00C16A82">
        <w:rPr>
          <w:bCs/>
          <w:color w:val="24292F"/>
        </w:rPr>
        <w:t>Классы - Основы С++ // Яндекс Образование URL: https://education.yandex.ru/handbook/cpp/article/classes (дата обращения: 02.07.2024).</w:t>
      </w:r>
      <w:r w:rsidR="006D477D" w:rsidRPr="00C16A82">
        <w:rPr>
          <w:rStyle w:val="a4"/>
          <w:b w:val="0"/>
          <w:color w:val="24292F"/>
        </w:rPr>
        <w:br w:type="page"/>
      </w:r>
    </w:p>
    <w:p w:rsidR="006D477D" w:rsidRPr="006D477D" w:rsidRDefault="006D477D" w:rsidP="00C16A82">
      <w:pPr>
        <w:pStyle w:val="af6"/>
        <w:outlineLvl w:val="0"/>
      </w:pPr>
      <w:bookmarkStart w:id="28" w:name="_Toc172224436"/>
      <w:r w:rsidRPr="006D477D">
        <w:lastRenderedPageBreak/>
        <w:t>ПРИЛОЖЕНИЕ А</w:t>
      </w:r>
      <w:bookmarkEnd w:id="28"/>
    </w:p>
    <w:p w:rsidR="006D477D" w:rsidRPr="006D477D" w:rsidRDefault="006D477D" w:rsidP="006D477D">
      <w:pPr>
        <w:pStyle w:val="af6"/>
      </w:pPr>
      <w:r w:rsidRPr="006D477D">
        <w:t>Исходный код игры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#</w:t>
      </w:r>
      <w:r w:rsidRPr="00985F9F">
        <w:rPr>
          <w:b/>
          <w:bCs/>
          <w:lang w:val="ru-ME"/>
        </w:rPr>
        <w:t>include</w:t>
      </w:r>
      <w:r w:rsidRPr="00985F9F">
        <w:rPr>
          <w:lang w:val="ru-ME"/>
        </w:rPr>
        <w:t xml:space="preserve"> &lt;iostream&gt; //подключение библиотек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#</w:t>
      </w:r>
      <w:r w:rsidRPr="00985F9F">
        <w:rPr>
          <w:b/>
          <w:bCs/>
          <w:lang w:val="ru-ME"/>
        </w:rPr>
        <w:t>include</w:t>
      </w:r>
      <w:r w:rsidRPr="00985F9F">
        <w:rPr>
          <w:lang w:val="ru-ME"/>
        </w:rPr>
        <w:t xml:space="preserve"> &lt;windows.h&gt;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#</w:t>
      </w:r>
      <w:r w:rsidRPr="00985F9F">
        <w:rPr>
          <w:b/>
          <w:bCs/>
          <w:lang w:val="ru-ME"/>
        </w:rPr>
        <w:t>include</w:t>
      </w:r>
      <w:r w:rsidRPr="00985F9F">
        <w:rPr>
          <w:lang w:val="ru-ME"/>
        </w:rPr>
        <w:t xml:space="preserve"> &lt;string&gt;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#</w:t>
      </w:r>
      <w:r w:rsidRPr="00985F9F">
        <w:rPr>
          <w:b/>
          <w:bCs/>
          <w:lang w:val="ru-ME"/>
        </w:rPr>
        <w:t>include</w:t>
      </w:r>
      <w:r w:rsidRPr="00985F9F">
        <w:rPr>
          <w:lang w:val="ru-ME"/>
        </w:rPr>
        <w:t xml:space="preserve"> &lt;conio.h&gt;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#</w:t>
      </w:r>
      <w:r w:rsidRPr="00985F9F">
        <w:rPr>
          <w:b/>
          <w:bCs/>
          <w:lang w:val="ru-ME"/>
        </w:rPr>
        <w:t>include</w:t>
      </w:r>
      <w:r w:rsidRPr="00985F9F">
        <w:rPr>
          <w:lang w:val="ru-ME"/>
        </w:rPr>
        <w:t xml:space="preserve"> &lt;stdlib.h&gt;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#</w:t>
      </w:r>
      <w:r w:rsidRPr="00985F9F">
        <w:rPr>
          <w:b/>
          <w:bCs/>
          <w:lang w:val="ru-ME"/>
        </w:rPr>
        <w:t>include</w:t>
      </w:r>
      <w:r w:rsidRPr="00985F9F">
        <w:rPr>
          <w:lang w:val="ru-ME"/>
        </w:rPr>
        <w:t xml:space="preserve"> &lt;fstream&gt;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b/>
          <w:bCs/>
          <w:lang w:val="ru-ME"/>
        </w:rPr>
        <w:t>using</w:t>
      </w:r>
      <w:r w:rsidRPr="00985F9F">
        <w:rPr>
          <w:lang w:val="ru-ME"/>
        </w:rPr>
        <w:t xml:space="preserve"> </w:t>
      </w:r>
      <w:r w:rsidRPr="00985F9F">
        <w:rPr>
          <w:b/>
          <w:bCs/>
          <w:lang w:val="ru-ME"/>
        </w:rPr>
        <w:t>namespace</w:t>
      </w:r>
      <w:r w:rsidRPr="00985F9F">
        <w:rPr>
          <w:lang w:val="ru-ME"/>
        </w:rPr>
        <w:t xml:space="preserve"> std;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ifstream fin; //подключаем модуль для работы с файлами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//БЛОК ОБЪЯВЛЕНИЯ ГЛОБАЛЬНЫХ ПЕРЕМЕННЫХ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//Объявление констант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const int WIDTH = 23; //ширина игрового поля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const int HEIGHT = 22; //высота игрового поля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const int MENUPOINTS = 6; //кол-во пунктов в меню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const int MAX_LEN_SNAKE = (WIDTH - 3) * (HEIGHT -2); //максимальная длина змейки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//переменные, отвечающие за направление движения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const int UP = 0;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const int DOWN = 1;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const int LEFT = 2;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const int RIGHT = 3;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bool isRunning = true; //переменная для работы игрового цикла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bool exxit = false; //переменная для работы цикла меню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// целочисленные переменные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int coef; //коэффицент для увеличения скорости змейки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int currMenu = 0; //переменная для выбора пункта меню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int ch = 0; //переменная дла запоминания нажатия клавиатуры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int diff = 4; //сложность игры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int easy_r = 0; //рекорд в легком режиме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int hard_r= 0; //рекорд в среднем режиме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int insane_r=0; //рекорд в сложнос режиме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int bestScore; //лучший результат в выбранном режиме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HANDLE hStdOut = GetStdHandle(STD_OUTPUT_HANDLE); //номер потока для буфера консоли в системе,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string selectMap = "1 map"; //текущая карта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string Map[] = { //массив строк - карта игрового поля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"######################\n",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"|                    |\n",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"|                    |\n",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"|                    |\n",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"|                    |\n",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"|                    |\n",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"|                    |\n",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"|                    |\n",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"|                    |\n",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"|                    |\n",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"|                    |\n",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"|                    |\n",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"|                    |\n",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"|                    |\n",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"|                    |\n",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"|                    |\n",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"|                    |\n",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"|                    |\n",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"|                    |\n",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"|                    |\n",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"|                    |\n",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"######################\n"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};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string Logo = { //лого игры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"\n\n\t ZZZZZZZZZZZ    ZZZZ    ZZZZ         ZZ         ZZZZ    ZZZZ    ZZZZZZZZZZZZ\n"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"\tZZZZZZZZZZZZ    ZZZZZ   ZZZZ        ZZZZ        ZZZZ   ZZZZ     ZZZZZZZZZZZZ\n"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"\tZZZZ            ZZZZZ   ZZZZ       ZZZZZZ       ZZZZ  ZZZZ      ZZZZ        \n"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"\tZZZZ            ZZZZ Z  ZZZZ      ZZZ  ZZZ      ZZZZ ZZZZ       ZZZZ        \n"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"\tZZZZZZZZZZZ     ZZZZ Z  ZZZZ     ZZZ    ZZZ     ZZZZZZZZ        ZZZZZZZZZZZZ\n"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"\t ZZZZZZZZZZZ    ZZZZ  Z ZZZZ    ZZZ      ZZZ    ZZZZZZZZ        ZZZZZZZZZZZZ\n"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"\t        ZZZZ    ZZZZ  Z ZZZZ    ZZZ      ZZZ    ZZZZ ZZZZ       ZZZZ        \n"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"\t        ZZZZ    ZZZZ   ZZZZZ    ZZZZZZZZZZZZ    ZZZZ  ZZZZ      ZZZZ        \n"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"\tZZZZZZZZZZZZ    ZZZZ   ZZZZZ    ZZ        ZZ    ZZZZ   ZZZZ     </w:t>
      </w:r>
      <w:r w:rsidRPr="00985F9F">
        <w:rPr>
          <w:lang w:val="ru-ME"/>
        </w:rPr>
        <w:lastRenderedPageBreak/>
        <w:t>ZZZZZZZZZZZZ\n"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"\tZZZZZZZZZZZ     ZZZZ    ZZZZ    ZZ        ZZ    ZZZZ    ZZZZ    ZZZZZZZZZZZZ\n\n\n",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};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string MenuText[] = { //массив строк - пункты меня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"New game\n",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"Choose difficulty\n",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"Choose map\n",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"Records\n",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"Authors\n",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"Exit\n"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};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string LevelsText[] = { //массив строк - меню выбора сложности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"easy\n",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"hard\n",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"insane\n"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};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string MapsText[] = { //массив строк - меню выбора карты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"1 map\n",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"2 map\n",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"3 map\n"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};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//БЛОК ОПИСАНИЯ ФУНКЦИЙ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void </w:t>
      </w:r>
      <w:r w:rsidRPr="00985F9F">
        <w:rPr>
          <w:b/>
          <w:bCs/>
          <w:lang w:val="ru-ME"/>
        </w:rPr>
        <w:t>ClearScreen</w:t>
      </w:r>
      <w:r w:rsidRPr="00985F9F">
        <w:rPr>
          <w:lang w:val="ru-ME"/>
        </w:rPr>
        <w:t>(){ //функция очищения консоли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DWORD n;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DWORD size;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COORD coord = {0};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CONSOLE_SCREEN_BUFFER_INFO csbi;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HANDLE h = GetStdHandle(STD_OUTPUT_HANDLE);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GetConsoleScreenBufferInfo(h, &amp;csbi);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size = csbi.dwSize.X * csbi.dwSize.Y;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FillConsoleOutputCharacter(h, TEXT ( ' ' ), size, coord, &amp;n);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GetConsoleScreenBufferInfo(h, &amp;csbi);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FillConsoleOutputAttribute(h, csbi.wAttributes, size, coord, &amp;n);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SetConsoleCursorPosition(h, coord);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void </w:t>
      </w:r>
      <w:r w:rsidRPr="00985F9F">
        <w:rPr>
          <w:b/>
          <w:bCs/>
          <w:lang w:val="ru-ME"/>
        </w:rPr>
        <w:t>loadRecords</w:t>
      </w:r>
      <w:r w:rsidRPr="00985F9F">
        <w:rPr>
          <w:lang w:val="ru-ME"/>
        </w:rPr>
        <w:t>(){ //функция загрузки рекордов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lastRenderedPageBreak/>
        <w:t xml:space="preserve">    fin.open("records.txt"); //открываем текстовый файл с рекордами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string str; //инициализируем переменную типа string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getline(fin, str); //считываем строку с рекордом в легком режиме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easy_r = stoi(str); //преобразуем в целочисленный вид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getline(fin, str);//считываем строку с рекордом в среднем режиме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hard_r = stoi(str);//преобразуем в целочисленный вид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getline(fin, str);//считываем строку с рекордом в сложном режиме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insane_r = stoi(str);//преобразуем в целочисленный вид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fin.close(); //закрываем файл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//БЛОК ОПИСАНИЯ КЛАССОВ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b/>
          <w:bCs/>
          <w:lang w:val="ru-ME"/>
        </w:rPr>
        <w:t>class</w:t>
      </w:r>
      <w:r w:rsidRPr="00985F9F">
        <w:rPr>
          <w:lang w:val="ru-ME"/>
        </w:rPr>
        <w:t xml:space="preserve"> </w:t>
      </w:r>
      <w:r w:rsidRPr="00985F9F">
        <w:rPr>
          <w:b/>
          <w:bCs/>
          <w:lang w:val="ru-ME"/>
        </w:rPr>
        <w:t>Food</w:t>
      </w:r>
      <w:r w:rsidRPr="00985F9F">
        <w:rPr>
          <w:lang w:val="ru-ME"/>
        </w:rPr>
        <w:t>{ //класс для описания объекта еды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b/>
          <w:bCs/>
          <w:lang w:val="ru-ME"/>
        </w:rPr>
        <w:t>public</w:t>
      </w:r>
      <w:r w:rsidRPr="00985F9F">
        <w:rPr>
          <w:lang w:val="ru-ME"/>
        </w:rPr>
        <w:t>: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int x = 1 + (rand() % (WIDTH - 3)); //случайно задается координата x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int y = 1 + (rand() % (HEIGHT - 2)); //случайно задается координата y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char sign = '@'; //символ отрисовки еды на игровом поле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};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b/>
          <w:bCs/>
          <w:lang w:val="ru-ME"/>
        </w:rPr>
        <w:t>class</w:t>
      </w:r>
      <w:r w:rsidRPr="00985F9F">
        <w:rPr>
          <w:lang w:val="ru-ME"/>
        </w:rPr>
        <w:t xml:space="preserve"> </w:t>
      </w:r>
      <w:r w:rsidRPr="00985F9F">
        <w:rPr>
          <w:b/>
          <w:bCs/>
          <w:lang w:val="ru-ME"/>
        </w:rPr>
        <w:t>Snake</w:t>
      </w:r>
      <w:r w:rsidRPr="00985F9F">
        <w:rPr>
          <w:lang w:val="ru-ME"/>
        </w:rPr>
        <w:t>{//класс для описания объекта змеи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b/>
          <w:bCs/>
          <w:lang w:val="ru-ME"/>
        </w:rPr>
        <w:t>public</w:t>
      </w:r>
      <w:r w:rsidRPr="00985F9F">
        <w:rPr>
          <w:lang w:val="ru-ME"/>
        </w:rPr>
        <w:t>: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int dir = UP; //направление движения змеи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char sign = 'o'; //символ отрисовки змеи на игровом поле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int x[MAX_LEN_SNAKE] = {0}; //массив координат по оси x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int y[MAX_LEN_SNAKE] = {0}; //массив координат по оси н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int len = 2; //длина змеи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};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Snake </w:t>
      </w:r>
      <w:r w:rsidRPr="00985F9F">
        <w:rPr>
          <w:b/>
          <w:bCs/>
          <w:lang w:val="ru-ME"/>
        </w:rPr>
        <w:t>checkKeys</w:t>
      </w:r>
      <w:r w:rsidRPr="00985F9F">
        <w:rPr>
          <w:lang w:val="ru-ME"/>
        </w:rPr>
        <w:t>(Snake snake){ //функция для считывания нажатий клавиатуры и управления змейкой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 xml:space="preserve"> (GetKeyState('W') &amp; 0x8000){ //считываем нажатие клавиши W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>(snake.dir != DOWN) { // если это вохможно, то изменяем дивжение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snake.dir = UP;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 xml:space="preserve"> (GetKeyState('S') &amp; 0x8000){ //считываем нажатие клавиши S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>(snake.dir != UP) { // если это вохможно, то изменяем дивжение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snake.dir = DOWN;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lastRenderedPageBreak/>
        <w:t xml:space="preserve">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 xml:space="preserve"> (GetKeyState('A') &amp; 0x8000){ //считываем нажатие клавиши A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>(snake.dir != RIGHT) { // если это вохможно, то изменяем дивжение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snake.dir = LEFT;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 xml:space="preserve"> (GetKeyState('D') &amp; 0x8000){ //считываем нажатие клавиши D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>(snake.dir != LEFT) { // если это вохможно, то изменяем дивжение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snake.dir = RIGHT;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</w:t>
      </w:r>
      <w:r w:rsidRPr="00985F9F">
        <w:rPr>
          <w:b/>
          <w:bCs/>
          <w:lang w:val="ru-ME"/>
        </w:rPr>
        <w:t>return</w:t>
      </w:r>
      <w:r w:rsidRPr="00985F9F">
        <w:rPr>
          <w:lang w:val="ru-ME"/>
        </w:rPr>
        <w:t xml:space="preserve"> snake;  // возвращаем объект змеи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b/>
          <w:bCs/>
          <w:lang w:val="ru-ME"/>
        </w:rPr>
        <w:t>class</w:t>
      </w:r>
      <w:r w:rsidRPr="00985F9F">
        <w:rPr>
          <w:lang w:val="ru-ME"/>
        </w:rPr>
        <w:t xml:space="preserve"> </w:t>
      </w:r>
      <w:r w:rsidRPr="00985F9F">
        <w:rPr>
          <w:b/>
          <w:bCs/>
          <w:lang w:val="ru-ME"/>
        </w:rPr>
        <w:t>Game</w:t>
      </w:r>
      <w:r w:rsidRPr="00985F9F">
        <w:rPr>
          <w:lang w:val="ru-ME"/>
        </w:rPr>
        <w:t>{ //класс для описания работы игры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b/>
          <w:bCs/>
          <w:lang w:val="ru-ME"/>
        </w:rPr>
        <w:t>public</w:t>
      </w:r>
      <w:r w:rsidRPr="00985F9F">
        <w:rPr>
          <w:lang w:val="ru-ME"/>
        </w:rPr>
        <w:t>: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Snake snake; //создание объекта змеи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void </w:t>
      </w:r>
      <w:r w:rsidRPr="00985F9F">
        <w:rPr>
          <w:b/>
          <w:bCs/>
          <w:lang w:val="ru-ME"/>
        </w:rPr>
        <w:t>gotoxy</w:t>
      </w:r>
      <w:r w:rsidRPr="00985F9F">
        <w:rPr>
          <w:lang w:val="ru-ME"/>
        </w:rPr>
        <w:t>(short x, short y){ //функция для переноса курсорв в консоли в точку (x,y)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SetConsoleCursorPosition(hStdOut, {x, y}); //переносим курсор стандартной функцией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void </w:t>
      </w:r>
      <w:r w:rsidRPr="00985F9F">
        <w:rPr>
          <w:b/>
          <w:bCs/>
          <w:lang w:val="ru-ME"/>
        </w:rPr>
        <w:t>showMenu</w:t>
      </w:r>
      <w:r w:rsidRPr="00985F9F">
        <w:rPr>
          <w:lang w:val="ru-ME"/>
        </w:rPr>
        <w:t>(){ //метод отрисовки меню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exxit = false;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</w:t>
      </w:r>
      <w:r w:rsidRPr="00985F9F">
        <w:rPr>
          <w:b/>
          <w:bCs/>
          <w:lang w:val="ru-ME"/>
        </w:rPr>
        <w:t>while</w:t>
      </w:r>
      <w:r w:rsidRPr="00985F9F">
        <w:rPr>
          <w:lang w:val="ru-ME"/>
        </w:rPr>
        <w:t xml:space="preserve"> (!exxit){ //основной цикл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system("cls"); //очистка консоли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cout&lt;&lt;Logo; //вывод лого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</w:t>
      </w:r>
      <w:r w:rsidRPr="00985F9F">
        <w:rPr>
          <w:b/>
          <w:bCs/>
          <w:lang w:val="ru-ME"/>
        </w:rPr>
        <w:t>for</w:t>
      </w:r>
      <w:r w:rsidRPr="00985F9F">
        <w:rPr>
          <w:lang w:val="ru-ME"/>
        </w:rPr>
        <w:t xml:space="preserve"> (int i = 0; i &lt; MENUPOINTS; i++){ //цикл для вывода пунктов меню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>(currMenu == i){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cout&lt;&lt;"\t\t\t\t&gt;&gt;&gt;\t"&lt;&lt;MenuText[i];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</w:t>
      </w:r>
      <w:r w:rsidRPr="00985F9F">
        <w:rPr>
          <w:b/>
          <w:bCs/>
          <w:lang w:val="ru-ME"/>
        </w:rPr>
        <w:t>else</w:t>
      </w:r>
      <w:r w:rsidRPr="00985F9F">
        <w:rPr>
          <w:lang w:val="ru-ME"/>
        </w:rPr>
        <w:t xml:space="preserve"> {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cout&lt;&lt;"\t\t\t\t\t"&lt;&lt;MenuText[i];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cout&lt;&lt;"\n\t\t____________________________________________________________\n\t\t\t\t\tYour map: "&lt;&lt;selectMap&lt;&lt;endl; //вывод текущих сложности и карты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cout&lt;&lt;"\t\t\t\t\t\Your Difficulty: "&lt;&lt;LevelsText[diff/2 - 2];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lastRenderedPageBreak/>
        <w:t xml:space="preserve">            gotoxy(0, 13 + currMenu); //перемещение курсора в точку (0,13)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ch = _getch(); // считываем нажатие клавишт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 xml:space="preserve"> (ch == 224) {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ch = _getch();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</w:t>
      </w:r>
      <w:r w:rsidRPr="00985F9F">
        <w:rPr>
          <w:b/>
          <w:bCs/>
          <w:lang w:val="ru-ME"/>
        </w:rPr>
        <w:t>switch</w:t>
      </w:r>
      <w:r w:rsidRPr="00985F9F">
        <w:rPr>
          <w:lang w:val="ru-ME"/>
        </w:rPr>
        <w:t xml:space="preserve"> (ch){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</w:t>
      </w:r>
      <w:r w:rsidRPr="00985F9F">
        <w:rPr>
          <w:b/>
          <w:bCs/>
          <w:lang w:val="ru-ME"/>
        </w:rPr>
        <w:t>case</w:t>
      </w:r>
      <w:r w:rsidRPr="00985F9F">
        <w:rPr>
          <w:lang w:val="ru-ME"/>
        </w:rPr>
        <w:t xml:space="preserve"> 27: exxit = true;  system("cls");   </w:t>
      </w:r>
      <w:r w:rsidRPr="00985F9F">
        <w:rPr>
          <w:b/>
          <w:bCs/>
          <w:lang w:val="ru-ME"/>
        </w:rPr>
        <w:t>break</w:t>
      </w:r>
      <w:r w:rsidRPr="00985F9F">
        <w:rPr>
          <w:lang w:val="ru-ME"/>
        </w:rPr>
        <w:t>; //обработка нажатие клавиши Escape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</w:t>
      </w:r>
      <w:r w:rsidRPr="00985F9F">
        <w:rPr>
          <w:b/>
          <w:bCs/>
          <w:lang w:val="ru-ME"/>
        </w:rPr>
        <w:t>case</w:t>
      </w:r>
      <w:r w:rsidRPr="00985F9F">
        <w:rPr>
          <w:lang w:val="ru-ME"/>
        </w:rPr>
        <w:t xml:space="preserve"> 72: currMenu--;    </w:t>
      </w:r>
      <w:r w:rsidRPr="00985F9F">
        <w:rPr>
          <w:b/>
          <w:bCs/>
          <w:lang w:val="ru-ME"/>
        </w:rPr>
        <w:t>break</w:t>
      </w:r>
      <w:r w:rsidRPr="00985F9F">
        <w:rPr>
          <w:lang w:val="ru-ME"/>
        </w:rPr>
        <w:t>; //обработка нажатия стрелки вверх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</w:t>
      </w:r>
      <w:r w:rsidRPr="00985F9F">
        <w:rPr>
          <w:b/>
          <w:bCs/>
          <w:lang w:val="ru-ME"/>
        </w:rPr>
        <w:t>case</w:t>
      </w:r>
      <w:r w:rsidRPr="00985F9F">
        <w:rPr>
          <w:lang w:val="ru-ME"/>
        </w:rPr>
        <w:t xml:space="preserve"> 80: currMenu++;    </w:t>
      </w:r>
      <w:r w:rsidRPr="00985F9F">
        <w:rPr>
          <w:b/>
          <w:bCs/>
          <w:lang w:val="ru-ME"/>
        </w:rPr>
        <w:t>break</w:t>
      </w:r>
      <w:r w:rsidRPr="00985F9F">
        <w:rPr>
          <w:lang w:val="ru-ME"/>
        </w:rPr>
        <w:t>; //обработка нажатия стрелки вниз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</w:t>
      </w:r>
      <w:r w:rsidRPr="00985F9F">
        <w:rPr>
          <w:b/>
          <w:bCs/>
          <w:lang w:val="ru-ME"/>
        </w:rPr>
        <w:t>case</w:t>
      </w:r>
      <w:r w:rsidRPr="00985F9F">
        <w:rPr>
          <w:lang w:val="ru-ME"/>
        </w:rPr>
        <w:t xml:space="preserve"> 13:  //обработка нажатия клавиши Enter, вызов соответствующих функций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system("cls");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 xml:space="preserve"> (currMenu == 0){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    run();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 xml:space="preserve"> (currMenu == 1){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    setDifficulty();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 xml:space="preserve"> (currMenu == 2){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    setMap();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 xml:space="preserve"> (currMenu == 3){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    getRecords();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 xml:space="preserve"> (currMenu == 4){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    authors();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 xml:space="preserve"> (currMenu == 5){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    exxit = true;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</w:t>
      </w:r>
      <w:r w:rsidRPr="00985F9F">
        <w:rPr>
          <w:b/>
          <w:bCs/>
          <w:lang w:val="ru-ME"/>
        </w:rPr>
        <w:t>break</w:t>
      </w:r>
      <w:r w:rsidRPr="00985F9F">
        <w:rPr>
          <w:lang w:val="ru-ME"/>
        </w:rPr>
        <w:t>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} //обработка границ меню, чтобы курсор не вышел за границы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 xml:space="preserve"> (currMenu &lt; 0) {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currMenu = 0;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 xml:space="preserve"> (currMenu &gt; 5) {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currMenu = 5;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lastRenderedPageBreak/>
        <w:t xml:space="preserve">    void </w:t>
      </w:r>
      <w:r w:rsidRPr="00985F9F">
        <w:rPr>
          <w:b/>
          <w:bCs/>
          <w:lang w:val="ru-ME"/>
        </w:rPr>
        <w:t>endGame</w:t>
      </w:r>
      <w:r w:rsidRPr="00985F9F">
        <w:rPr>
          <w:lang w:val="ru-ME"/>
        </w:rPr>
        <w:t>(){ //метод обработки конца игры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ofstream out; //подключаем модуль для записи в файл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exxit = false; //изменяем переменну окончания игры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 xml:space="preserve"> (diff == 4 &amp;&amp; easy_r &lt; snake.len) { //проверяем, не побил ли игрок рекорд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easy_r = snake.len;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 xml:space="preserve"> (diff == 6 &amp;&amp; hard_r &lt; snake.len) {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hard_r = snake.len;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 xml:space="preserve"> (diff == 8 &amp;&amp; insane_r &lt; snake.len) {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insane_r = snake.len;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out.open("records.txt"); //открываем файл records.txt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out&lt;&lt;easy_r&lt;&lt;endl&lt;&lt;hard_r&lt;&lt;endl&lt;&lt;insane_r&lt;&lt;endl; //записываем рекорды в файл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</w:t>
      </w:r>
      <w:r w:rsidRPr="00985F9F">
        <w:rPr>
          <w:b/>
          <w:bCs/>
          <w:lang w:val="ru-ME"/>
        </w:rPr>
        <w:t>while</w:t>
      </w:r>
      <w:r w:rsidRPr="00985F9F">
        <w:rPr>
          <w:lang w:val="ru-ME"/>
        </w:rPr>
        <w:t xml:space="preserve"> (!exxit){ //цикл для вывода информации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system("cls"); //очистка консоли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cout&lt;&lt;Logo; //вывод лого и основной информации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cout&lt;&lt;"\n\n\n\n\t\t\t\t\t  GAME OVER";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cout&lt;&lt;"\n\n\n\t\t\t\t\tYour score: "&lt;&lt;snake.len;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cout&lt;&lt;"\n\t\t\t\t\tBest score: "&lt;&lt;bestScore;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ch = _getch(); //считываем нажатия с клаивтуры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 xml:space="preserve"> (ch == 224) {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ch = _getch();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</w:t>
      </w:r>
      <w:r w:rsidRPr="00985F9F">
        <w:rPr>
          <w:b/>
          <w:bCs/>
          <w:lang w:val="ru-ME"/>
        </w:rPr>
        <w:t>switch</w:t>
      </w:r>
      <w:r w:rsidRPr="00985F9F">
        <w:rPr>
          <w:lang w:val="ru-ME"/>
        </w:rPr>
        <w:t>(ch){ //закрываем окно, если нажаты Space или Escape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</w:t>
      </w:r>
      <w:r w:rsidRPr="00985F9F">
        <w:rPr>
          <w:b/>
          <w:bCs/>
          <w:lang w:val="ru-ME"/>
        </w:rPr>
        <w:t>case</w:t>
      </w:r>
      <w:r w:rsidRPr="00985F9F">
        <w:rPr>
          <w:lang w:val="ru-ME"/>
        </w:rPr>
        <w:t xml:space="preserve"> 27: exxit = true;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</w:t>
      </w:r>
      <w:r w:rsidRPr="00985F9F">
        <w:rPr>
          <w:b/>
          <w:bCs/>
          <w:lang w:val="ru-ME"/>
        </w:rPr>
        <w:t>case</w:t>
      </w:r>
      <w:r w:rsidRPr="00985F9F">
        <w:rPr>
          <w:lang w:val="ru-ME"/>
        </w:rPr>
        <w:t xml:space="preserve"> 13: exxit = true;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exxit = false;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void </w:t>
      </w:r>
      <w:r w:rsidRPr="00985F9F">
        <w:rPr>
          <w:b/>
          <w:bCs/>
          <w:lang w:val="ru-ME"/>
        </w:rPr>
        <w:t>setMap</w:t>
      </w:r>
      <w:r w:rsidRPr="00985F9F">
        <w:rPr>
          <w:lang w:val="ru-ME"/>
        </w:rPr>
        <w:t>(){ //метод выбора игровой карты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exxit = false; //изменяем переменну окончания игры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currMenu = 0; //по умолчанию выбираем 1 карту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</w:t>
      </w:r>
      <w:r w:rsidRPr="00985F9F">
        <w:rPr>
          <w:b/>
          <w:bCs/>
          <w:lang w:val="ru-ME"/>
        </w:rPr>
        <w:t>while</w:t>
      </w:r>
      <w:r w:rsidRPr="00985F9F">
        <w:rPr>
          <w:lang w:val="ru-ME"/>
        </w:rPr>
        <w:t xml:space="preserve"> (!exxit){  //цикл для вывода информации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system("cls"); //очистка консоли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cout&lt;&lt;Logo; //вывод основной информации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cout&lt;&lt;"\t\t\t\t\tChoose Your Map\n";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</w:t>
      </w:r>
      <w:r w:rsidRPr="00985F9F">
        <w:rPr>
          <w:b/>
          <w:bCs/>
          <w:lang w:val="ru-ME"/>
        </w:rPr>
        <w:t>for</w:t>
      </w:r>
      <w:r w:rsidRPr="00985F9F">
        <w:rPr>
          <w:lang w:val="ru-ME"/>
        </w:rPr>
        <w:t xml:space="preserve"> (int i = 0; i &lt; size(MapsText); i++){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>(currMenu == i) {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lastRenderedPageBreak/>
        <w:t xml:space="preserve">                    cout&lt;&lt;"\t\t\t\t&gt;&gt;&gt;\t"&lt;&lt;MapsText[i];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</w:t>
      </w:r>
      <w:r w:rsidRPr="00985F9F">
        <w:rPr>
          <w:b/>
          <w:bCs/>
          <w:lang w:val="ru-ME"/>
        </w:rPr>
        <w:t>else</w:t>
      </w:r>
      <w:r w:rsidRPr="00985F9F">
        <w:rPr>
          <w:lang w:val="ru-ME"/>
        </w:rPr>
        <w:t xml:space="preserve"> {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cout&lt;&lt;"\t\t\t\t\t"&lt;&lt;MapsText[i];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cout&lt;&lt;"\t\t\t\t\tYour map: "&lt;&lt;selectMap;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gotoxy(0, currMenu); //перемещаем курсор к выбранному пункту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ch = _getch(); //считываем нажатия с клаивтуры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 xml:space="preserve"> (ch == 224) {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ch = _getch();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</w:t>
      </w:r>
      <w:r w:rsidRPr="00985F9F">
        <w:rPr>
          <w:b/>
          <w:bCs/>
          <w:lang w:val="ru-ME"/>
        </w:rPr>
        <w:t>switch</w:t>
      </w:r>
      <w:r w:rsidRPr="00985F9F">
        <w:rPr>
          <w:lang w:val="ru-ME"/>
        </w:rPr>
        <w:t xml:space="preserve"> (ch){ //обработка нажатий клавиш и выбора соответствующей карты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</w:t>
      </w:r>
      <w:r w:rsidRPr="00985F9F">
        <w:rPr>
          <w:b/>
          <w:bCs/>
          <w:lang w:val="ru-ME"/>
        </w:rPr>
        <w:t>case</w:t>
      </w:r>
      <w:r w:rsidRPr="00985F9F">
        <w:rPr>
          <w:lang w:val="ru-ME"/>
        </w:rPr>
        <w:t xml:space="preserve"> 27: exxit = true;   </w:t>
      </w:r>
      <w:r w:rsidRPr="00985F9F">
        <w:rPr>
          <w:b/>
          <w:bCs/>
          <w:lang w:val="ru-ME"/>
        </w:rPr>
        <w:t>break</w:t>
      </w:r>
      <w:r w:rsidRPr="00985F9F">
        <w:rPr>
          <w:lang w:val="ru-ME"/>
        </w:rPr>
        <w:t>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</w:t>
      </w:r>
      <w:r w:rsidRPr="00985F9F">
        <w:rPr>
          <w:b/>
          <w:bCs/>
          <w:lang w:val="ru-ME"/>
        </w:rPr>
        <w:t>case</w:t>
      </w:r>
      <w:r w:rsidRPr="00985F9F">
        <w:rPr>
          <w:lang w:val="ru-ME"/>
        </w:rPr>
        <w:t xml:space="preserve"> 72: currMenu--;    </w:t>
      </w:r>
      <w:r w:rsidRPr="00985F9F">
        <w:rPr>
          <w:b/>
          <w:bCs/>
          <w:lang w:val="ru-ME"/>
        </w:rPr>
        <w:t>break</w:t>
      </w:r>
      <w:r w:rsidRPr="00985F9F">
        <w:rPr>
          <w:lang w:val="ru-ME"/>
        </w:rPr>
        <w:t>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</w:t>
      </w:r>
      <w:r w:rsidRPr="00985F9F">
        <w:rPr>
          <w:b/>
          <w:bCs/>
          <w:lang w:val="ru-ME"/>
        </w:rPr>
        <w:t>case</w:t>
      </w:r>
      <w:r w:rsidRPr="00985F9F">
        <w:rPr>
          <w:lang w:val="ru-ME"/>
        </w:rPr>
        <w:t xml:space="preserve"> 80: currMenu++;    </w:t>
      </w:r>
      <w:r w:rsidRPr="00985F9F">
        <w:rPr>
          <w:b/>
          <w:bCs/>
          <w:lang w:val="ru-ME"/>
        </w:rPr>
        <w:t>break</w:t>
      </w:r>
      <w:r w:rsidRPr="00985F9F">
        <w:rPr>
          <w:lang w:val="ru-ME"/>
        </w:rPr>
        <w:t>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</w:t>
      </w:r>
      <w:r w:rsidRPr="00985F9F">
        <w:rPr>
          <w:b/>
          <w:bCs/>
          <w:lang w:val="ru-ME"/>
        </w:rPr>
        <w:t>case</w:t>
      </w:r>
      <w:r w:rsidRPr="00985F9F">
        <w:rPr>
          <w:lang w:val="ru-ME"/>
        </w:rPr>
        <w:t xml:space="preserve"> 13: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exxit = true;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system("cls");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 xml:space="preserve"> (currMenu == 0){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    selectMap = "1 map";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    fin.close();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    fin.open("map1.txt");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 xml:space="preserve"> (currMenu == 1){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    selectMap = "2 map";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    fin.close();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    fin.open("map2.txt");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 xml:space="preserve"> (currMenu == 2){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    selectMap = "3 map";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    fin.close();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    fin.open("map3.txt");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</w:t>
      </w:r>
      <w:r w:rsidRPr="00985F9F">
        <w:rPr>
          <w:b/>
          <w:bCs/>
          <w:lang w:val="ru-ME"/>
        </w:rPr>
        <w:t>break</w:t>
      </w:r>
      <w:r w:rsidRPr="00985F9F">
        <w:rPr>
          <w:lang w:val="ru-ME"/>
        </w:rPr>
        <w:t>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} //обработка границ меню, курсор не должен выходить за эти границы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 xml:space="preserve"> (currMenu &lt; 0) {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currMenu = 0;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 xml:space="preserve"> (currMenu &gt; size(MapsText) - 1) {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currMenu = size(MapsText) - 1;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lastRenderedPageBreak/>
        <w:t xml:space="preserve">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exxit = false;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currMenu = 0;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void </w:t>
      </w:r>
      <w:r w:rsidRPr="00985F9F">
        <w:rPr>
          <w:b/>
          <w:bCs/>
          <w:lang w:val="ru-ME"/>
        </w:rPr>
        <w:t>setDifficulty</w:t>
      </w:r>
      <w:r w:rsidRPr="00985F9F">
        <w:rPr>
          <w:lang w:val="ru-ME"/>
        </w:rPr>
        <w:t>(){ //метод выбора сложности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exxit = false; //изменяем переменну окончания игры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currMenu = 0; //по умолчанию выбираем легкую сложность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</w:t>
      </w:r>
      <w:r w:rsidRPr="00985F9F">
        <w:rPr>
          <w:b/>
          <w:bCs/>
          <w:lang w:val="ru-ME"/>
        </w:rPr>
        <w:t>while</w:t>
      </w:r>
      <w:r w:rsidRPr="00985F9F">
        <w:rPr>
          <w:lang w:val="ru-ME"/>
        </w:rPr>
        <w:t xml:space="preserve"> (!exxit){ //цикл для вывода информации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system("cls"); //очистка консоли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cout&lt;&lt;Logo; //вывод информации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cout&lt;&lt;"\t\t\t\t\tChoose Your Difficulty\n";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</w:t>
      </w:r>
      <w:r w:rsidRPr="00985F9F">
        <w:rPr>
          <w:b/>
          <w:bCs/>
          <w:lang w:val="ru-ME"/>
        </w:rPr>
        <w:t>for</w:t>
      </w:r>
      <w:r w:rsidRPr="00985F9F">
        <w:rPr>
          <w:lang w:val="ru-ME"/>
        </w:rPr>
        <w:t xml:space="preserve"> (int i = 0; i &lt; size(LevelsText); i++){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 xml:space="preserve"> (currMenu == i) {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cout&lt;&lt;"\t\t\t\t&gt;&gt;&gt;\t"&lt;&lt;LevelsText[i];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</w:t>
      </w:r>
      <w:r w:rsidRPr="00985F9F">
        <w:rPr>
          <w:b/>
          <w:bCs/>
          <w:lang w:val="ru-ME"/>
        </w:rPr>
        <w:t>else</w:t>
      </w:r>
      <w:r w:rsidRPr="00985F9F">
        <w:rPr>
          <w:lang w:val="ru-ME"/>
        </w:rPr>
        <w:t xml:space="preserve"> {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cout&lt;&lt;"\t\t\t\t\t"&lt;&lt;LevelsText[i];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cout&lt;&lt;"\t\t\t\t\tYour Difficulty: "&lt;&lt;LevelsText[diff/2 - 2];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gotoxy(0, currMenu); //перемещаем курсор в нужную позицию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ch = _getch(); //считываем нажатия с клаивтуры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 xml:space="preserve"> (ch == 224) {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ch = _getch();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</w:t>
      </w:r>
      <w:r w:rsidRPr="00985F9F">
        <w:rPr>
          <w:b/>
          <w:bCs/>
          <w:lang w:val="ru-ME"/>
        </w:rPr>
        <w:t>switch</w:t>
      </w:r>
      <w:r w:rsidRPr="00985F9F">
        <w:rPr>
          <w:lang w:val="ru-ME"/>
        </w:rPr>
        <w:t xml:space="preserve"> (ch){ //обработка нажатий клавиш клавиатуры, выбираем нужную сложность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</w:t>
      </w:r>
      <w:r w:rsidRPr="00985F9F">
        <w:rPr>
          <w:b/>
          <w:bCs/>
          <w:lang w:val="ru-ME"/>
        </w:rPr>
        <w:t>case</w:t>
      </w:r>
      <w:r w:rsidRPr="00985F9F">
        <w:rPr>
          <w:lang w:val="ru-ME"/>
        </w:rPr>
        <w:t xml:space="preserve"> 27: exxit = true;   </w:t>
      </w:r>
      <w:r w:rsidRPr="00985F9F">
        <w:rPr>
          <w:b/>
          <w:bCs/>
          <w:lang w:val="ru-ME"/>
        </w:rPr>
        <w:t>break</w:t>
      </w:r>
      <w:r w:rsidRPr="00985F9F">
        <w:rPr>
          <w:lang w:val="ru-ME"/>
        </w:rPr>
        <w:t>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</w:t>
      </w:r>
      <w:r w:rsidRPr="00985F9F">
        <w:rPr>
          <w:b/>
          <w:bCs/>
          <w:lang w:val="ru-ME"/>
        </w:rPr>
        <w:t>case</w:t>
      </w:r>
      <w:r w:rsidRPr="00985F9F">
        <w:rPr>
          <w:lang w:val="ru-ME"/>
        </w:rPr>
        <w:t xml:space="preserve"> 72: currMenu--;    </w:t>
      </w:r>
      <w:r w:rsidRPr="00985F9F">
        <w:rPr>
          <w:b/>
          <w:bCs/>
          <w:lang w:val="ru-ME"/>
        </w:rPr>
        <w:t>break</w:t>
      </w:r>
      <w:r w:rsidRPr="00985F9F">
        <w:rPr>
          <w:lang w:val="ru-ME"/>
        </w:rPr>
        <w:t>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</w:t>
      </w:r>
      <w:r w:rsidRPr="00985F9F">
        <w:rPr>
          <w:b/>
          <w:bCs/>
          <w:lang w:val="ru-ME"/>
        </w:rPr>
        <w:t>case</w:t>
      </w:r>
      <w:r w:rsidRPr="00985F9F">
        <w:rPr>
          <w:lang w:val="ru-ME"/>
        </w:rPr>
        <w:t xml:space="preserve"> 80: currMenu++;    </w:t>
      </w:r>
      <w:r w:rsidRPr="00985F9F">
        <w:rPr>
          <w:b/>
          <w:bCs/>
          <w:lang w:val="ru-ME"/>
        </w:rPr>
        <w:t>break</w:t>
      </w:r>
      <w:r w:rsidRPr="00985F9F">
        <w:rPr>
          <w:lang w:val="ru-ME"/>
        </w:rPr>
        <w:t>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</w:t>
      </w:r>
      <w:r w:rsidRPr="00985F9F">
        <w:rPr>
          <w:b/>
          <w:bCs/>
          <w:lang w:val="ru-ME"/>
        </w:rPr>
        <w:t>case</w:t>
      </w:r>
      <w:r w:rsidRPr="00985F9F">
        <w:rPr>
          <w:lang w:val="ru-ME"/>
        </w:rPr>
        <w:t xml:space="preserve"> 13: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exxit = true;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system("cls");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 xml:space="preserve"> (currMenu == 0){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    diff = 4;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    bestScore = easy_r;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 xml:space="preserve"> (currMenu == 1){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    diff = 6;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    bestScore = hard_r;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lastRenderedPageBreak/>
        <w:t xml:space="preserve">        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 xml:space="preserve"> (currMenu == 2){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    diff = 8;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    bestScore = insane_r;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</w:t>
      </w:r>
      <w:r w:rsidRPr="00985F9F">
        <w:rPr>
          <w:b/>
          <w:bCs/>
          <w:lang w:val="ru-ME"/>
        </w:rPr>
        <w:t>break</w:t>
      </w:r>
      <w:r w:rsidRPr="00985F9F">
        <w:rPr>
          <w:lang w:val="ru-ME"/>
        </w:rPr>
        <w:t>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} //обработка границ меню, курсор не должен выходить за эти границы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 xml:space="preserve"> (currMenu &lt; 0) {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currMenu = 0;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 xml:space="preserve"> (currMenu &gt; 2) {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currMenu = 2;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exxit = false; //изменяем переменну окончания игры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currMenu = 0; //присваиваем переменной значение по умолчанию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void </w:t>
      </w:r>
      <w:r w:rsidRPr="00985F9F">
        <w:rPr>
          <w:b/>
          <w:bCs/>
          <w:lang w:val="ru-ME"/>
        </w:rPr>
        <w:t>run</w:t>
      </w:r>
      <w:r w:rsidRPr="00985F9F">
        <w:rPr>
          <w:lang w:val="ru-ME"/>
        </w:rPr>
        <w:t>(){ //основной игровой метод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loadMap(); //загружаем игровую карту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snake.x[0] = WIDTH/4; //прасваиваем голове змеи начальное занчение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snake.y[0] = HEIGHT/4;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int time = clock(); //создаем переменную, чтобы отрисовывать картинку с каким-то периодом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coef = (snake.len - 2) /5; // переменная, для увеличивания скорости змеи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Food food; // создаем экзмепляр класса Food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</w:t>
      </w:r>
      <w:r w:rsidRPr="00985F9F">
        <w:rPr>
          <w:b/>
          <w:bCs/>
          <w:lang w:val="ru-ME"/>
        </w:rPr>
        <w:t>while</w:t>
      </w:r>
      <w:r w:rsidRPr="00985F9F">
        <w:rPr>
          <w:lang w:val="ru-ME"/>
        </w:rPr>
        <w:t xml:space="preserve"> (isRunning){ //основной игровой цикл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gotoxy(0, 0); //переносим курсор в точку (0,0)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snake = checkKeys(snake); //проверяем нажатия для управления змейкой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 xml:space="preserve"> (snake.x[0] == food.x &amp;&amp; snake.y[0] == food.y){ //проверяем, съела ли змея еду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food.x = 1 + (rand()%(WIDTH-3));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food.y = 1 + (rand()%(HEIGHT-2));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snake.len++;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 xml:space="preserve"> ((snake.len - 2) /5 &gt; coef){ //проверяем, нужно ли увеличивать скорость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diff += 1;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coef += 1;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 xml:space="preserve"> (Map[snake.y[0]][snake.x[0]] != ' ') { //проверяем, не наткнулась ли </w:t>
      </w:r>
      <w:r w:rsidRPr="00985F9F">
        <w:rPr>
          <w:lang w:val="ru-ME"/>
        </w:rPr>
        <w:lastRenderedPageBreak/>
        <w:t>змейка на препятствие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isRunning = false;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 xml:space="preserve"> ((clock() - time)* diff / CLOCKS_PER_SEC &gt;= 1){ //цикл отрисовки картинки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time = clock();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 xml:space="preserve"> (snake.dir == UP) { //двигаем змейку в соответствующем направлении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--snake.y[0];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 xml:space="preserve"> (snake.dir == DOWN) {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++snake.y[0];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 xml:space="preserve"> (snake.dir == LEFT) {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--snake.x[0];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 xml:space="preserve"> (snake.dir == RIGHT) {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++snake.x[0];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 xml:space="preserve"> (snake.x[0] == WIDTH-1) {//проверка выхода за края карты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snake.x[0] = 0;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 xml:space="preserve"> (snake.x[0] == -1) {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snake.x[0] = WIDTH-2;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 xml:space="preserve"> (snake.y[0] == HEIGHT) {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snake.y[0] = 0;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 xml:space="preserve"> (snake.y[0] == -1) {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snake.y[0] = HEIGHT-1;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</w:t>
      </w:r>
      <w:r w:rsidRPr="00985F9F">
        <w:rPr>
          <w:b/>
          <w:bCs/>
          <w:lang w:val="ru-ME"/>
        </w:rPr>
        <w:t>for</w:t>
      </w:r>
      <w:r w:rsidRPr="00985F9F">
        <w:rPr>
          <w:lang w:val="ru-ME"/>
        </w:rPr>
        <w:t xml:space="preserve"> (int i = 2; i&lt;snake.len; i++){ //проверка, не наткнулась ли змейка сама на себя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>(snake.x[0] == snake.x[i] &amp;&amp; snake.y[0] == snake.y[i]) {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    isRunning = false;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Map[food.y][food.x] = food.sign; //отрисовываем еду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 xml:space="preserve"> (Map[snake.y[0]][snake.x[0]] != ' ' &amp;&amp; Map[snake.y[0]][snake.x[0]] != food.sign) {  //проверяем, не наткнулась ли змейка на препятствие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isRunning = false;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lastRenderedPageBreak/>
        <w:t xml:space="preserve">    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</w:t>
      </w:r>
      <w:r w:rsidRPr="00985F9F">
        <w:rPr>
          <w:b/>
          <w:bCs/>
          <w:lang w:val="ru-ME"/>
        </w:rPr>
        <w:t>for</w:t>
      </w:r>
      <w:r w:rsidRPr="00985F9F">
        <w:rPr>
          <w:lang w:val="ru-ME"/>
        </w:rPr>
        <w:t xml:space="preserve"> (int i = snake.len; i&gt;= 0; i--){  //двигаем змею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snake.x[i+1] = snake.x[i];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snake.y[i+1] = snake.y[i];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cout&lt;&lt;Logo; //выводим логотип змеи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</w:t>
      </w:r>
      <w:r w:rsidRPr="00985F9F">
        <w:rPr>
          <w:b/>
          <w:bCs/>
          <w:lang w:val="ru-ME"/>
        </w:rPr>
        <w:t>for</w:t>
      </w:r>
      <w:r w:rsidRPr="00985F9F">
        <w:rPr>
          <w:lang w:val="ru-ME"/>
        </w:rPr>
        <w:t xml:space="preserve"> (int i = 0; i &lt; snake.len; i++) {  //отрисовываем змейку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Map[snake.y[i]][snake.x[i]] = snake.sign;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Map[snake.y[0]][snake.x[0]] = '0'; //отрисовка карты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</w:t>
      </w:r>
      <w:r w:rsidRPr="00985F9F">
        <w:rPr>
          <w:b/>
          <w:bCs/>
          <w:lang w:val="ru-ME"/>
        </w:rPr>
        <w:t>for</w:t>
      </w:r>
      <w:r w:rsidRPr="00985F9F">
        <w:rPr>
          <w:lang w:val="ru-ME"/>
        </w:rPr>
        <w:t xml:space="preserve"> (int i = 0; i &lt; HEIGHT; i++) {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cout&lt;&lt;"\t\t\t\t"&lt;&lt;Map[i];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            </w:t>
      </w:r>
      <w:r w:rsidRPr="00985F9F">
        <w:rPr>
          <w:b/>
          <w:bCs/>
          <w:lang w:val="ru-ME"/>
        </w:rPr>
        <w:t>for</w:t>
      </w:r>
      <w:r w:rsidRPr="00985F9F">
        <w:rPr>
          <w:lang w:val="ru-ME"/>
        </w:rPr>
        <w:t xml:space="preserve"> (int i = 0; i &lt; snake.len; i++) {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    Map[snake.y[i]][snake.x[i]] = ' ';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cout&lt;&lt;"\t\t\t\t\tScore: "&lt;&lt;snake.len - 1&lt;&lt;endl; //отрисовка HUD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cout&lt;&lt;"\t\t\t\t\tBestScore: "&lt;&lt;bestScore&lt;&lt;endl;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endGame(); //выводим окно конца игры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isRunning = true; //задаем начальное значение основным переменным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fin.close();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fin.open("map1.txt");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snake.len = 2;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void </w:t>
      </w:r>
      <w:r w:rsidRPr="00985F9F">
        <w:rPr>
          <w:b/>
          <w:bCs/>
          <w:lang w:val="ru-ME"/>
        </w:rPr>
        <w:t>getRecords</w:t>
      </w:r>
      <w:r w:rsidRPr="00985F9F">
        <w:rPr>
          <w:lang w:val="ru-ME"/>
        </w:rPr>
        <w:t>(){ //метод для получения рекордов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exxit = false; //изменяем переменну закртытия окна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</w:t>
      </w:r>
      <w:r w:rsidRPr="00985F9F">
        <w:rPr>
          <w:b/>
          <w:bCs/>
          <w:lang w:val="ru-ME"/>
        </w:rPr>
        <w:t>while</w:t>
      </w:r>
      <w:r w:rsidRPr="00985F9F">
        <w:rPr>
          <w:lang w:val="ru-ME"/>
        </w:rPr>
        <w:t xml:space="preserve"> (!exxit){ //цикл вывода информации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system("cls"); //очистка консоли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cout&lt;&lt;Logo; //вывод информации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cout&lt;&lt;"\t\t\t\t\tRecords";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cout&lt;&lt;"\n\t\t\t\t\tEasy mode: "&lt;&lt;easy_r;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cout&lt;&lt;"\n\t\t\t\t\tHard mode: "&lt;&lt;hard_r;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cout&lt;&lt;"\n\t\t\t\t\tInsane mode: "&lt;&lt;insane_r;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ch = _getch(); //считываем нажатие клавиатуры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 xml:space="preserve"> (ch == 224) {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ch = _getch();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lastRenderedPageBreak/>
        <w:t xml:space="preserve">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</w:t>
      </w:r>
      <w:r w:rsidRPr="00985F9F">
        <w:rPr>
          <w:b/>
          <w:bCs/>
          <w:lang w:val="ru-ME"/>
        </w:rPr>
        <w:t>switch</w:t>
      </w:r>
      <w:r w:rsidRPr="00985F9F">
        <w:rPr>
          <w:lang w:val="ru-ME"/>
        </w:rPr>
        <w:t xml:space="preserve"> (ch){ //закрываем окно, если нажаты Space или Escape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</w:t>
      </w:r>
      <w:r w:rsidRPr="00985F9F">
        <w:rPr>
          <w:b/>
          <w:bCs/>
          <w:lang w:val="ru-ME"/>
        </w:rPr>
        <w:t>case</w:t>
      </w:r>
      <w:r w:rsidRPr="00985F9F">
        <w:rPr>
          <w:lang w:val="ru-ME"/>
        </w:rPr>
        <w:t xml:space="preserve"> 27: exxit = true;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</w:t>
      </w:r>
      <w:r w:rsidRPr="00985F9F">
        <w:rPr>
          <w:b/>
          <w:bCs/>
          <w:lang w:val="ru-ME"/>
        </w:rPr>
        <w:t>case</w:t>
      </w:r>
      <w:r w:rsidRPr="00985F9F">
        <w:rPr>
          <w:lang w:val="ru-ME"/>
        </w:rPr>
        <w:t xml:space="preserve"> 13: exxit = true;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exxit = false; //изменяем переменную закрытия окна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void </w:t>
      </w:r>
      <w:r w:rsidRPr="00985F9F">
        <w:rPr>
          <w:b/>
          <w:bCs/>
          <w:lang w:val="ru-ME"/>
        </w:rPr>
        <w:t>loadMap</w:t>
      </w:r>
      <w:r w:rsidRPr="00985F9F">
        <w:rPr>
          <w:lang w:val="ru-ME"/>
        </w:rPr>
        <w:t>(){ //метод загрузки карты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string str; //строковая переменная для текущей строчки карты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</w:t>
      </w:r>
      <w:r w:rsidRPr="00985F9F">
        <w:rPr>
          <w:b/>
          <w:bCs/>
          <w:lang w:val="ru-ME"/>
        </w:rPr>
        <w:t>for</w:t>
      </w:r>
      <w:r w:rsidRPr="00985F9F">
        <w:rPr>
          <w:lang w:val="ru-ME"/>
        </w:rPr>
        <w:t xml:space="preserve"> (int i = 0; i &lt; HEIGHT; i++){ //цикл для закгрузки карты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getline(fin, str); //считываем i-ую строку карты в переменную str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Map[i] = str + '\n'; //записываем строку в массив Map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void </w:t>
      </w:r>
      <w:r w:rsidRPr="00985F9F">
        <w:rPr>
          <w:b/>
          <w:bCs/>
          <w:lang w:val="ru-ME"/>
        </w:rPr>
        <w:t>authors</w:t>
      </w:r>
      <w:r w:rsidRPr="00985F9F">
        <w:rPr>
          <w:lang w:val="ru-ME"/>
        </w:rPr>
        <w:t>(){ //метод для отображения авторов игры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exxit = false; //изменяем переменну закртытия окна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</w:t>
      </w:r>
      <w:r w:rsidRPr="00985F9F">
        <w:rPr>
          <w:b/>
          <w:bCs/>
          <w:lang w:val="ru-ME"/>
        </w:rPr>
        <w:t>while</w:t>
      </w:r>
      <w:r w:rsidRPr="00985F9F">
        <w:rPr>
          <w:lang w:val="ru-ME"/>
        </w:rPr>
        <w:t xml:space="preserve"> (!exxit){ //цикл вывода информации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system("cls"); //очистка консоли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cout&lt;&lt;Logo; //вывод информации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cout&lt;&lt;"\t\t\t\t\tGame Crated By\n\n";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cout&lt;&lt;"\t\t\t\t\t  @flexyw1be\n\t\t\t\t\t  @vladbily";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cout&lt;&lt;"\n\n\n\t\t\t\t\t    2024";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ch = _getch(); //считываем нажатие клавиатуры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</w:t>
      </w:r>
      <w:r w:rsidRPr="00985F9F">
        <w:rPr>
          <w:b/>
          <w:bCs/>
          <w:lang w:val="ru-ME"/>
        </w:rPr>
        <w:t>if</w:t>
      </w:r>
      <w:r w:rsidRPr="00985F9F">
        <w:rPr>
          <w:lang w:val="ru-ME"/>
        </w:rPr>
        <w:t xml:space="preserve"> (ch == 224) {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ch = _getch();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</w:t>
      </w:r>
      <w:r w:rsidRPr="00985F9F">
        <w:rPr>
          <w:b/>
          <w:bCs/>
          <w:lang w:val="ru-ME"/>
        </w:rPr>
        <w:t>switch</w:t>
      </w:r>
      <w:r w:rsidRPr="00985F9F">
        <w:rPr>
          <w:lang w:val="ru-ME"/>
        </w:rPr>
        <w:t xml:space="preserve"> (ch){ //закрываем окно, если нажаты Space или Escape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</w:t>
      </w:r>
      <w:r w:rsidRPr="00985F9F">
        <w:rPr>
          <w:b/>
          <w:bCs/>
          <w:lang w:val="ru-ME"/>
        </w:rPr>
        <w:t>case</w:t>
      </w:r>
      <w:r w:rsidRPr="00985F9F">
        <w:rPr>
          <w:lang w:val="ru-ME"/>
        </w:rPr>
        <w:t xml:space="preserve"> 27: exxit = true;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    </w:t>
      </w:r>
      <w:r w:rsidRPr="00985F9F">
        <w:rPr>
          <w:b/>
          <w:bCs/>
          <w:lang w:val="ru-ME"/>
        </w:rPr>
        <w:t>case</w:t>
      </w:r>
      <w:r w:rsidRPr="00985F9F">
        <w:rPr>
          <w:lang w:val="ru-ME"/>
        </w:rPr>
        <w:t xml:space="preserve"> 13: exxit = true;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    exxit = false; //изменяем переменную закрытия окна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}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>};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int </w:t>
      </w:r>
      <w:r w:rsidRPr="00985F9F">
        <w:rPr>
          <w:b/>
          <w:bCs/>
          <w:lang w:val="ru-ME"/>
        </w:rPr>
        <w:t>main</w:t>
      </w:r>
      <w:r w:rsidRPr="00985F9F">
        <w:rPr>
          <w:lang w:val="ru-ME"/>
        </w:rPr>
        <w:t>(){ //основная функция программы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HWND hwnd;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lastRenderedPageBreak/>
        <w:t xml:space="preserve">    char Title[1024];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GetConsoleTitle(Title, 1024);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hwnd = FindWindow(NULL, Title); //задаем размеры окна консоли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SetConsoleTextAttribute(hwnd,FOREGROUND_GREEN | FOREGROUND_INTENSITY );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MoveWindow(hwnd,0,0,800,700,TRUE);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HANDLE console_color;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srand((unsigned int)time(NULL)); //инициализируем rand()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console_color = GetStdHandle(STD_OUTPUT_HANDLE); //меняем цвет консоли и цвет текста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SetConsoleTextAttribute(console_color, 6);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SetConsoleCP(1251);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SetConsoleOutputCP(1251);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system("color 8E");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loadRecords(); //загружаем рекорды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fin.open("map1.txt"); //открываем карту по умолчанию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bestScore = easy_r; //получаем рекорд в соответствующем режиме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Game game; //создаем экземпляр класса Game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game.showMenu(); //используем метод showMenu</w:t>
      </w:r>
    </w:p>
    <w:p w:rsidR="00985F9F" w:rsidRPr="00985F9F" w:rsidRDefault="00985F9F" w:rsidP="00985F9F">
      <w:pPr>
        <w:pStyle w:val="af5"/>
        <w:spacing w:line="240" w:lineRule="auto"/>
        <w:ind w:left="0" w:right="0" w:firstLine="0"/>
        <w:jc w:val="left"/>
        <w:rPr>
          <w:lang w:val="ru-ME"/>
        </w:rPr>
      </w:pPr>
      <w:r w:rsidRPr="00985F9F">
        <w:rPr>
          <w:lang w:val="ru-ME"/>
        </w:rPr>
        <w:t xml:space="preserve">    </w:t>
      </w:r>
      <w:r w:rsidRPr="00985F9F">
        <w:rPr>
          <w:b/>
          <w:bCs/>
          <w:lang w:val="ru-ME"/>
        </w:rPr>
        <w:t>return</w:t>
      </w:r>
      <w:r w:rsidRPr="00985F9F">
        <w:rPr>
          <w:lang w:val="ru-ME"/>
        </w:rPr>
        <w:t xml:space="preserve"> 0;</w:t>
      </w:r>
    </w:p>
    <w:p w:rsidR="006D477D" w:rsidRPr="006D477D" w:rsidRDefault="00985F9F" w:rsidP="00985F9F">
      <w:pPr>
        <w:pStyle w:val="af5"/>
        <w:spacing w:line="240" w:lineRule="auto"/>
        <w:ind w:left="0" w:right="0" w:firstLine="0"/>
        <w:jc w:val="left"/>
      </w:pPr>
      <w:r w:rsidRPr="00985F9F">
        <w:rPr>
          <w:lang w:val="ru-ME"/>
        </w:rPr>
        <w:t>}</w:t>
      </w:r>
    </w:p>
    <w:sectPr w:rsidR="006D477D" w:rsidRPr="006D477D">
      <w:footerReference w:type="default" r:id="rId16"/>
      <w:footerReference w:type="first" r:id="rId17"/>
      <w:pgSz w:w="11906" w:h="16838"/>
      <w:pgMar w:top="1134" w:right="1134" w:bottom="1693" w:left="1134" w:header="0" w:footer="113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6BA7" w:rsidRDefault="006E6BA7">
      <w:pPr>
        <w:rPr>
          <w:rFonts w:hint="eastAsia"/>
        </w:rPr>
      </w:pPr>
      <w:r>
        <w:separator/>
      </w:r>
    </w:p>
  </w:endnote>
  <w:endnote w:type="continuationSeparator" w:id="0">
    <w:p w:rsidR="006E6BA7" w:rsidRDefault="006E6BA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Arial Unicode MS"/>
    <w:panose1 w:val="020B0604020202020204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6B78" w:rsidRDefault="007D21B6">
    <w:pPr>
      <w:pStyle w:val="ae"/>
      <w:jc w:val="right"/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114B" w:rsidRDefault="0074114B">
    <w:pPr>
      <w:pStyle w:val="ae"/>
      <w:rPr>
        <w:rFonts w:hint="eastAsia"/>
      </w:rPr>
    </w:pPr>
  </w:p>
  <w:p w:rsidR="0074114B" w:rsidRDefault="0074114B">
    <w:pPr>
      <w:pStyle w:val="ae"/>
      <w:rPr>
        <w:rFonts w:hint="eastAsia"/>
      </w:rPr>
    </w:pPr>
  </w:p>
  <w:p w:rsidR="0074114B" w:rsidRDefault="0074114B">
    <w:pPr>
      <w:pStyle w:val="a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6BA7" w:rsidRDefault="006E6BA7">
      <w:pPr>
        <w:rPr>
          <w:rFonts w:hint="eastAsia"/>
        </w:rPr>
      </w:pPr>
      <w:r>
        <w:separator/>
      </w:r>
    </w:p>
  </w:footnote>
  <w:footnote w:type="continuationSeparator" w:id="0">
    <w:p w:rsidR="006E6BA7" w:rsidRDefault="006E6BA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5651"/>
    <w:multiLevelType w:val="multilevel"/>
    <w:tmpl w:val="5056810C"/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4CC3C0E"/>
    <w:multiLevelType w:val="multilevel"/>
    <w:tmpl w:val="591C1E1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6372713"/>
    <w:multiLevelType w:val="multilevel"/>
    <w:tmpl w:val="36E8D4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44438D2"/>
    <w:multiLevelType w:val="multilevel"/>
    <w:tmpl w:val="1298C0F2"/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4" w15:restartNumberingAfterBreak="0">
    <w:nsid w:val="270A637A"/>
    <w:multiLevelType w:val="multilevel"/>
    <w:tmpl w:val="36E8D4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AB5125D"/>
    <w:multiLevelType w:val="multilevel"/>
    <w:tmpl w:val="36E8D4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2E595160"/>
    <w:multiLevelType w:val="multilevel"/>
    <w:tmpl w:val="0284D374"/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313C0F82"/>
    <w:multiLevelType w:val="multilevel"/>
    <w:tmpl w:val="36E8D4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350530FB"/>
    <w:multiLevelType w:val="hybridMultilevel"/>
    <w:tmpl w:val="955A3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43BB0"/>
    <w:multiLevelType w:val="multilevel"/>
    <w:tmpl w:val="0284D374"/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40EB2844"/>
    <w:multiLevelType w:val="multilevel"/>
    <w:tmpl w:val="D062C670"/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44D72874"/>
    <w:multiLevelType w:val="hybridMultilevel"/>
    <w:tmpl w:val="2ED02D78"/>
    <w:lvl w:ilvl="0" w:tplc="0419000F">
      <w:start w:val="1"/>
      <w:numFmt w:val="decimal"/>
      <w:lvlText w:val="%1."/>
      <w:lvlJc w:val="left"/>
      <w:pPr>
        <w:ind w:left="1542" w:hanging="360"/>
      </w:pPr>
    </w:lvl>
    <w:lvl w:ilvl="1" w:tplc="04190019" w:tentative="1">
      <w:start w:val="1"/>
      <w:numFmt w:val="lowerLetter"/>
      <w:lvlText w:val="%2."/>
      <w:lvlJc w:val="left"/>
      <w:pPr>
        <w:ind w:left="2262" w:hanging="360"/>
      </w:pPr>
    </w:lvl>
    <w:lvl w:ilvl="2" w:tplc="0419001B" w:tentative="1">
      <w:start w:val="1"/>
      <w:numFmt w:val="lowerRoman"/>
      <w:lvlText w:val="%3."/>
      <w:lvlJc w:val="right"/>
      <w:pPr>
        <w:ind w:left="2982" w:hanging="180"/>
      </w:pPr>
    </w:lvl>
    <w:lvl w:ilvl="3" w:tplc="0419000F" w:tentative="1">
      <w:start w:val="1"/>
      <w:numFmt w:val="decimal"/>
      <w:lvlText w:val="%4."/>
      <w:lvlJc w:val="left"/>
      <w:pPr>
        <w:ind w:left="3702" w:hanging="360"/>
      </w:pPr>
    </w:lvl>
    <w:lvl w:ilvl="4" w:tplc="04190019" w:tentative="1">
      <w:start w:val="1"/>
      <w:numFmt w:val="lowerLetter"/>
      <w:lvlText w:val="%5."/>
      <w:lvlJc w:val="left"/>
      <w:pPr>
        <w:ind w:left="4422" w:hanging="360"/>
      </w:pPr>
    </w:lvl>
    <w:lvl w:ilvl="5" w:tplc="0419001B" w:tentative="1">
      <w:start w:val="1"/>
      <w:numFmt w:val="lowerRoman"/>
      <w:lvlText w:val="%6."/>
      <w:lvlJc w:val="right"/>
      <w:pPr>
        <w:ind w:left="5142" w:hanging="180"/>
      </w:pPr>
    </w:lvl>
    <w:lvl w:ilvl="6" w:tplc="0419000F" w:tentative="1">
      <w:start w:val="1"/>
      <w:numFmt w:val="decimal"/>
      <w:lvlText w:val="%7."/>
      <w:lvlJc w:val="left"/>
      <w:pPr>
        <w:ind w:left="5862" w:hanging="360"/>
      </w:pPr>
    </w:lvl>
    <w:lvl w:ilvl="7" w:tplc="04190019" w:tentative="1">
      <w:start w:val="1"/>
      <w:numFmt w:val="lowerLetter"/>
      <w:lvlText w:val="%8."/>
      <w:lvlJc w:val="left"/>
      <w:pPr>
        <w:ind w:left="6582" w:hanging="360"/>
      </w:pPr>
    </w:lvl>
    <w:lvl w:ilvl="8" w:tplc="0419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12" w15:restartNumberingAfterBreak="0">
    <w:nsid w:val="45AF1407"/>
    <w:multiLevelType w:val="multilevel"/>
    <w:tmpl w:val="21B80638"/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3" w15:restartNumberingAfterBreak="0">
    <w:nsid w:val="500522A5"/>
    <w:multiLevelType w:val="multilevel"/>
    <w:tmpl w:val="91084438"/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4" w15:restartNumberingAfterBreak="0">
    <w:nsid w:val="5146269A"/>
    <w:multiLevelType w:val="multilevel"/>
    <w:tmpl w:val="36E8D4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660B7A80"/>
    <w:multiLevelType w:val="hybridMultilevel"/>
    <w:tmpl w:val="A968961C"/>
    <w:lvl w:ilvl="0" w:tplc="041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6" w15:restartNumberingAfterBreak="0">
    <w:nsid w:val="67556E83"/>
    <w:multiLevelType w:val="multilevel"/>
    <w:tmpl w:val="36E8D4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68001E40"/>
    <w:multiLevelType w:val="hybridMultilevel"/>
    <w:tmpl w:val="8CCAA0BE"/>
    <w:lvl w:ilvl="0" w:tplc="041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8" w15:restartNumberingAfterBreak="0">
    <w:nsid w:val="6AC67101"/>
    <w:multiLevelType w:val="multilevel"/>
    <w:tmpl w:val="36E8D4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6B695810"/>
    <w:multiLevelType w:val="multilevel"/>
    <w:tmpl w:val="36E8D4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0" w15:restartNumberingAfterBreak="0">
    <w:nsid w:val="739E340B"/>
    <w:multiLevelType w:val="multilevel"/>
    <w:tmpl w:val="36E8D4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1" w15:restartNumberingAfterBreak="0">
    <w:nsid w:val="7DB154A5"/>
    <w:multiLevelType w:val="hybridMultilevel"/>
    <w:tmpl w:val="FD10E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11911">
    <w:abstractNumId w:val="1"/>
  </w:num>
  <w:num w:numId="2" w16cid:durableId="1540821996">
    <w:abstractNumId w:val="13"/>
  </w:num>
  <w:num w:numId="3" w16cid:durableId="520053623">
    <w:abstractNumId w:val="10"/>
  </w:num>
  <w:num w:numId="4" w16cid:durableId="755441879">
    <w:abstractNumId w:val="9"/>
  </w:num>
  <w:num w:numId="5" w16cid:durableId="1212618434">
    <w:abstractNumId w:val="12"/>
  </w:num>
  <w:num w:numId="6" w16cid:durableId="1163743351">
    <w:abstractNumId w:val="0"/>
  </w:num>
  <w:num w:numId="7" w16cid:durableId="2068602333">
    <w:abstractNumId w:val="3"/>
  </w:num>
  <w:num w:numId="8" w16cid:durableId="645624060">
    <w:abstractNumId w:val="8"/>
  </w:num>
  <w:num w:numId="9" w16cid:durableId="911543416">
    <w:abstractNumId w:val="5"/>
  </w:num>
  <w:num w:numId="10" w16cid:durableId="1312565151">
    <w:abstractNumId w:val="4"/>
  </w:num>
  <w:num w:numId="11" w16cid:durableId="1092163686">
    <w:abstractNumId w:val="7"/>
  </w:num>
  <w:num w:numId="12" w16cid:durableId="1573003515">
    <w:abstractNumId w:val="19"/>
  </w:num>
  <w:num w:numId="13" w16cid:durableId="1042828058">
    <w:abstractNumId w:val="20"/>
  </w:num>
  <w:num w:numId="14" w16cid:durableId="1059404385">
    <w:abstractNumId w:val="15"/>
  </w:num>
  <w:num w:numId="15" w16cid:durableId="2101095284">
    <w:abstractNumId w:val="6"/>
  </w:num>
  <w:num w:numId="16" w16cid:durableId="1482191341">
    <w:abstractNumId w:val="18"/>
  </w:num>
  <w:num w:numId="17" w16cid:durableId="88308195">
    <w:abstractNumId w:val="14"/>
  </w:num>
  <w:num w:numId="18" w16cid:durableId="825510613">
    <w:abstractNumId w:val="2"/>
  </w:num>
  <w:num w:numId="19" w16cid:durableId="1960139027">
    <w:abstractNumId w:val="16"/>
  </w:num>
  <w:num w:numId="20" w16cid:durableId="1701122317">
    <w:abstractNumId w:val="11"/>
  </w:num>
  <w:num w:numId="21" w16cid:durableId="612439427">
    <w:abstractNumId w:val="21"/>
  </w:num>
  <w:num w:numId="22" w16cid:durableId="76808316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296"/>
    <w:rsid w:val="00020043"/>
    <w:rsid w:val="000A15DD"/>
    <w:rsid w:val="00177172"/>
    <w:rsid w:val="002C46A1"/>
    <w:rsid w:val="002F35C6"/>
    <w:rsid w:val="00323CC8"/>
    <w:rsid w:val="005F2F5E"/>
    <w:rsid w:val="006A6AF9"/>
    <w:rsid w:val="006D477D"/>
    <w:rsid w:val="006E6BA7"/>
    <w:rsid w:val="00710D65"/>
    <w:rsid w:val="00723CCF"/>
    <w:rsid w:val="0074114B"/>
    <w:rsid w:val="007D21B6"/>
    <w:rsid w:val="00882792"/>
    <w:rsid w:val="00985F9F"/>
    <w:rsid w:val="009E6B78"/>
    <w:rsid w:val="00A75296"/>
    <w:rsid w:val="00A817C4"/>
    <w:rsid w:val="00AE0D1D"/>
    <w:rsid w:val="00AE2409"/>
    <w:rsid w:val="00B60081"/>
    <w:rsid w:val="00B71B4F"/>
    <w:rsid w:val="00C16A82"/>
    <w:rsid w:val="00EA5BA3"/>
    <w:rsid w:val="00FA263D"/>
    <w:rsid w:val="00FA4104"/>
    <w:rsid w:val="00FC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42EAA"/>
  <w15:docId w15:val="{033F7228-9A21-4757-B206-557827CF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043"/>
  </w:style>
  <w:style w:type="paragraph" w:styleId="1">
    <w:name w:val="heading 1"/>
    <w:basedOn w:val="a"/>
    <w:next w:val="a0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4">
    <w:name w:val="heading 4"/>
    <w:basedOn w:val="a"/>
    <w:next w:val="a0"/>
    <w:uiPriority w:val="9"/>
    <w:unhideWhenUsed/>
    <w:qFormat/>
    <w:pPr>
      <w:numPr>
        <w:ilvl w:val="3"/>
        <w:numId w:val="1"/>
      </w:numPr>
      <w:spacing w:before="120" w:after="120"/>
      <w:outlineLvl w:val="3"/>
    </w:pPr>
    <w:rPr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qFormat/>
    <w:rPr>
      <w:b/>
      <w:bCs/>
    </w:rPr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character" w:styleId="a7">
    <w:name w:val="Hyperlink"/>
    <w:uiPriority w:val="99"/>
    <w:rPr>
      <w:color w:val="000080"/>
      <w:u w:val="single"/>
    </w:rPr>
  </w:style>
  <w:style w:type="character" w:customStyle="1" w:styleId="a8">
    <w:name w:val="Ссылка указателя"/>
    <w:qFormat/>
  </w:style>
  <w:style w:type="paragraph" w:styleId="a9">
    <w:name w:val="Title"/>
    <w:basedOn w:val="a"/>
    <w:next w:val="a0"/>
    <w:uiPriority w:val="10"/>
    <w:qFormat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pPr>
      <w:spacing w:after="140" w:line="276" w:lineRule="auto"/>
    </w:pPr>
  </w:style>
  <w:style w:type="paragraph" w:styleId="aa">
    <w:name w:val="List"/>
    <w:basedOn w:val="a0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c">
    <w:name w:val="index heading"/>
    <w:basedOn w:val="a"/>
    <w:pPr>
      <w:suppressLineNumbers/>
    </w:pPr>
    <w:rPr>
      <w:b/>
      <w:bCs/>
      <w:sz w:val="32"/>
      <w:szCs w:val="32"/>
    </w:rPr>
  </w:style>
  <w:style w:type="paragraph" w:customStyle="1" w:styleId="ad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e">
    <w:name w:val="footer"/>
    <w:basedOn w:val="ad"/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paragraph" w:customStyle="1" w:styleId="af0">
    <w:name w:val="Заголовок таблицы"/>
    <w:basedOn w:val="af"/>
    <w:qFormat/>
    <w:pPr>
      <w:jc w:val="center"/>
    </w:pPr>
    <w:rPr>
      <w:b/>
      <w:bCs/>
    </w:rPr>
  </w:style>
  <w:style w:type="paragraph" w:styleId="af1">
    <w:name w:val="TOC Heading"/>
    <w:basedOn w:val="a"/>
    <w:uiPriority w:val="39"/>
    <w:qFormat/>
    <w:pPr>
      <w:suppressLineNumbers/>
    </w:pPr>
    <w:rPr>
      <w:b/>
      <w:bCs/>
      <w:sz w:val="32"/>
      <w:szCs w:val="32"/>
    </w:rPr>
  </w:style>
  <w:style w:type="paragraph" w:customStyle="1" w:styleId="Default">
    <w:name w:val="Default"/>
    <w:qFormat/>
    <w:rPr>
      <w:rFonts w:ascii="Times New Roman" w:hAnsi="Times New Roman"/>
      <w:color w:val="000000"/>
    </w:rPr>
  </w:style>
  <w:style w:type="paragraph" w:styleId="af2">
    <w:name w:val="List Paragraph"/>
    <w:basedOn w:val="a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10">
    <w:name w:val="toc 1"/>
    <w:basedOn w:val="a"/>
    <w:uiPriority w:val="39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table" w:styleId="af3">
    <w:name w:val="Table Grid"/>
    <w:basedOn w:val="a2"/>
    <w:uiPriority w:val="39"/>
    <w:rsid w:val="00710D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Unresolved Mention"/>
    <w:basedOn w:val="a1"/>
    <w:uiPriority w:val="99"/>
    <w:semiHidden/>
    <w:unhideWhenUsed/>
    <w:rsid w:val="00723CCF"/>
    <w:rPr>
      <w:color w:val="605E5C"/>
      <w:shd w:val="clear" w:color="auto" w:fill="E1DFDD"/>
    </w:rPr>
  </w:style>
  <w:style w:type="paragraph" w:customStyle="1" w:styleId="af5">
    <w:name w:val="база"/>
    <w:basedOn w:val="a"/>
    <w:qFormat/>
    <w:rsid w:val="0074114B"/>
    <w:pPr>
      <w:widowControl w:val="0"/>
      <w:spacing w:line="360" w:lineRule="auto"/>
      <w:ind w:left="113" w:right="57" w:firstLine="709"/>
      <w:jc w:val="both"/>
    </w:pPr>
    <w:rPr>
      <w:rFonts w:ascii="Times New Roman" w:eastAsia="Cambria" w:hAnsi="Times New Roman" w:cs="Times New Roman"/>
      <w:sz w:val="28"/>
      <w:szCs w:val="28"/>
    </w:rPr>
  </w:style>
  <w:style w:type="paragraph" w:customStyle="1" w:styleId="af6">
    <w:name w:val="заголовок"/>
    <w:basedOn w:val="af5"/>
    <w:qFormat/>
    <w:rsid w:val="0074114B"/>
    <w:pPr>
      <w:jc w:val="center"/>
    </w:pPr>
    <w:rPr>
      <w:b/>
      <w:bCs/>
    </w:rPr>
  </w:style>
  <w:style w:type="paragraph" w:styleId="af7">
    <w:name w:val="header"/>
    <w:basedOn w:val="a"/>
    <w:link w:val="af8"/>
    <w:uiPriority w:val="99"/>
    <w:unhideWhenUsed/>
    <w:rsid w:val="0074114B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af8">
    <w:name w:val="Верхний колонтитул Знак"/>
    <w:basedOn w:val="a1"/>
    <w:link w:val="af7"/>
    <w:uiPriority w:val="99"/>
    <w:rsid w:val="0074114B"/>
    <w:rPr>
      <w:rFonts w:cs="Mangal"/>
      <w:szCs w:val="21"/>
    </w:rPr>
  </w:style>
  <w:style w:type="paragraph" w:styleId="2">
    <w:name w:val="toc 2"/>
    <w:basedOn w:val="a"/>
    <w:next w:val="a"/>
    <w:autoRedefine/>
    <w:uiPriority w:val="39"/>
    <w:unhideWhenUsed/>
    <w:rsid w:val="00020043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020043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020043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20043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2004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2004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2004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20043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msonormal0">
    <w:name w:val="msonormal"/>
    <w:basedOn w:val="a"/>
    <w:rsid w:val="006D477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ME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s://github.com/flexyw1be/snakeGame" TargetMode="Externa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ba-\Downloads\&#1075;&#1086;&#1074;&#1085;&#108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1CE05F-0509-5A42-8346-2E38E582B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C:\Users\geba-\Downloads\говно.dotx</Template>
  <TotalTime>3</TotalTime>
  <Pages>29</Pages>
  <Words>5237</Words>
  <Characters>29853</Characters>
  <Application>Microsoft Office Word</Application>
  <DocSecurity>0</DocSecurity>
  <Lines>248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Mikhaylov</dc:creator>
  <dc:description/>
  <cp:lastModifiedBy>Михайлов Глеб</cp:lastModifiedBy>
  <cp:revision>3</cp:revision>
  <dcterms:created xsi:type="dcterms:W3CDTF">2024-07-18T12:47:00Z</dcterms:created>
  <dcterms:modified xsi:type="dcterms:W3CDTF">2024-07-18T12:49:00Z</dcterms:modified>
  <dc:language>ru-RU</dc:language>
</cp:coreProperties>
</file>